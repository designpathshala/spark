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22709" w14:textId="77777777" w:rsidR="00330A45" w:rsidRPr="0047138D" w:rsidRDefault="00342A3C" w:rsidP="00C90B8B">
      <w:pPr>
        <w:pStyle w:val="Title"/>
        <w:pBdr>
          <w:bottom w:val="thickThinLargeGap" w:sz="12" w:space="4" w:color="1FB1E6" w:themeColor="accent1"/>
        </w:pBdr>
        <w:jc w:val="center"/>
        <w:rPr>
          <w:b/>
          <w:sz w:val="36"/>
          <w:szCs w:val="36"/>
        </w:rPr>
      </w:pPr>
      <w:r w:rsidRPr="0047138D">
        <w:rPr>
          <w:b/>
          <w:sz w:val="36"/>
          <w:szCs w:val="36"/>
        </w:rPr>
        <w:t xml:space="preserve">Analysis of </w:t>
      </w:r>
      <w:r w:rsidR="008E7595" w:rsidRPr="0047138D">
        <w:rPr>
          <w:b/>
          <w:sz w:val="36"/>
          <w:szCs w:val="36"/>
        </w:rPr>
        <w:t>Celebrities profile</w:t>
      </w:r>
      <w:r w:rsidR="00427737" w:rsidRPr="0047138D">
        <w:rPr>
          <w:b/>
          <w:sz w:val="36"/>
          <w:szCs w:val="36"/>
        </w:rPr>
        <w:t xml:space="preserve"> </w:t>
      </w:r>
    </w:p>
    <w:p w14:paraId="0C30368D" w14:textId="77777777" w:rsidR="00C90B8B" w:rsidRPr="0047138D" w:rsidRDefault="00C90B8B" w:rsidP="00C90B8B">
      <w:pPr>
        <w:rPr>
          <w:rFonts w:asciiTheme="majorHAnsi" w:hAnsiTheme="majorHAnsi"/>
        </w:rPr>
      </w:pPr>
    </w:p>
    <w:p w14:paraId="30A96E21" w14:textId="77777777" w:rsidR="0093644F" w:rsidRPr="0047138D" w:rsidRDefault="00342A3C" w:rsidP="0093644F">
      <w:pPr>
        <w:spacing w:after="0"/>
        <w:rPr>
          <w:rFonts w:asciiTheme="majorHAnsi" w:hAnsiTheme="majorHAnsi" w:cs="Arial"/>
          <w:b/>
          <w:color w:val="0070C0"/>
          <w:sz w:val="22"/>
          <w:szCs w:val="22"/>
        </w:rPr>
      </w:pPr>
      <w:r w:rsidRPr="0047138D">
        <w:rPr>
          <w:rFonts w:asciiTheme="majorHAnsi" w:hAnsiTheme="majorHAnsi" w:cs="Arial"/>
          <w:b/>
          <w:color w:val="0070C0"/>
          <w:sz w:val="22"/>
          <w:szCs w:val="22"/>
        </w:rPr>
        <w:t>Description:</w:t>
      </w:r>
    </w:p>
    <w:p w14:paraId="6EF2B696" w14:textId="77777777" w:rsidR="00342A3C" w:rsidRPr="0047138D" w:rsidRDefault="00342A3C" w:rsidP="0093644F">
      <w:pPr>
        <w:spacing w:after="0"/>
        <w:rPr>
          <w:rFonts w:asciiTheme="majorHAnsi" w:hAnsiTheme="majorHAnsi" w:cs="Arial"/>
          <w:b/>
          <w:color w:val="B86102" w:themeColor="accent3" w:themeShade="BF"/>
          <w:sz w:val="20"/>
          <w:szCs w:val="22"/>
        </w:rPr>
      </w:pPr>
      <w:bookmarkStart w:id="0" w:name="_GoBack"/>
      <w:bookmarkEnd w:id="0"/>
    </w:p>
    <w:p w14:paraId="70538715" w14:textId="77777777" w:rsidR="00427737" w:rsidRPr="0047138D" w:rsidRDefault="00427737" w:rsidP="0042773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2"/>
          <w:szCs w:val="24"/>
        </w:rPr>
      </w:pPr>
      <w:r w:rsidRPr="0047138D">
        <w:rPr>
          <w:rFonts w:asciiTheme="majorHAnsi" w:hAnsiTheme="majorHAnsi" w:cs="Arial"/>
          <w:color w:val="000000"/>
          <w:sz w:val="22"/>
          <w:szCs w:val="24"/>
        </w:rPr>
        <w:t xml:space="preserve">This data set </w:t>
      </w:r>
      <w:r w:rsidR="00B4445C" w:rsidRPr="0047138D">
        <w:rPr>
          <w:rFonts w:asciiTheme="majorHAnsi" w:hAnsiTheme="majorHAnsi" w:cs="Arial"/>
          <w:color w:val="000000"/>
          <w:sz w:val="22"/>
          <w:szCs w:val="24"/>
        </w:rPr>
        <w:t>contains</w:t>
      </w:r>
      <w:r w:rsidRPr="0047138D">
        <w:rPr>
          <w:rFonts w:asciiTheme="majorHAnsi" w:hAnsiTheme="majorHAnsi" w:cs="Arial"/>
          <w:color w:val="000000"/>
          <w:sz w:val="22"/>
          <w:szCs w:val="24"/>
        </w:rPr>
        <w:t xml:space="preserve"> </w:t>
      </w:r>
      <w:r w:rsidR="00B4445C" w:rsidRPr="0047138D">
        <w:rPr>
          <w:rFonts w:asciiTheme="majorHAnsi" w:hAnsiTheme="majorHAnsi" w:cs="Arial"/>
          <w:color w:val="000000"/>
          <w:sz w:val="22"/>
          <w:szCs w:val="24"/>
        </w:rPr>
        <w:t xml:space="preserve">the data about celebrities’ profiles of Twitter. </w:t>
      </w:r>
    </w:p>
    <w:p w14:paraId="4F7234BA" w14:textId="77777777" w:rsidR="00342A3C" w:rsidRPr="0047138D" w:rsidRDefault="00342A3C" w:rsidP="0093644F">
      <w:pPr>
        <w:spacing w:after="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B5DA666" w14:textId="77777777" w:rsidR="00427737" w:rsidRPr="0047138D" w:rsidRDefault="00427737" w:rsidP="0093644F">
      <w:pPr>
        <w:spacing w:after="0"/>
        <w:rPr>
          <w:rFonts w:asciiTheme="majorHAnsi" w:hAnsiTheme="majorHAnsi" w:cs="Arial"/>
          <w:b/>
          <w:color w:val="0070C0"/>
          <w:sz w:val="22"/>
          <w:szCs w:val="22"/>
        </w:rPr>
      </w:pPr>
      <w:r w:rsidRPr="0047138D">
        <w:rPr>
          <w:rFonts w:asciiTheme="majorHAnsi" w:hAnsiTheme="majorHAnsi" w:cs="Arial"/>
          <w:b/>
          <w:color w:val="0070C0"/>
          <w:sz w:val="22"/>
          <w:szCs w:val="22"/>
        </w:rPr>
        <w:t>Parameters:</w:t>
      </w:r>
    </w:p>
    <w:p w14:paraId="02C5874D" w14:textId="77777777" w:rsidR="00427737" w:rsidRPr="0047138D" w:rsidRDefault="00427737" w:rsidP="0093644F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6EE44C58" w14:textId="77777777" w:rsidR="00427737" w:rsidRPr="001B3145" w:rsidRDefault="00B4445C" w:rsidP="001B314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color w:val="0070C0"/>
          <w:sz w:val="22"/>
          <w:szCs w:val="24"/>
        </w:rPr>
      </w:pPr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numeric_id:</w:t>
      </w:r>
      <w:r w:rsidR="00214B17"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 xml:space="preserve"> </w:t>
      </w:r>
      <w:r w:rsidRPr="001B3145">
        <w:rPr>
          <w:rFonts w:asciiTheme="majorHAnsi" w:hAnsiTheme="majorHAnsi" w:cs="Arial"/>
          <w:color w:val="000000"/>
          <w:sz w:val="22"/>
          <w:szCs w:val="24"/>
        </w:rPr>
        <w:t>A unique id number for every profile</w:t>
      </w:r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.</w:t>
      </w:r>
      <w:r w:rsidR="00427737" w:rsidRPr="001B3145">
        <w:rPr>
          <w:rFonts w:asciiTheme="majorHAnsi" w:hAnsiTheme="majorHAnsi" w:cs="Arial"/>
          <w:color w:val="000000"/>
          <w:sz w:val="22"/>
          <w:szCs w:val="24"/>
        </w:rPr>
        <w:t xml:space="preserve"> </w:t>
      </w:r>
    </w:p>
    <w:p w14:paraId="4751AEBA" w14:textId="77777777" w:rsidR="00427737" w:rsidRPr="0047138D" w:rsidRDefault="00427737" w:rsidP="001B314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color w:val="00B0F0"/>
          <w:sz w:val="22"/>
          <w:szCs w:val="24"/>
        </w:rPr>
      </w:pPr>
    </w:p>
    <w:p w14:paraId="23A8EF90" w14:textId="77777777" w:rsidR="00427737" w:rsidRPr="001B3145" w:rsidRDefault="00B4445C" w:rsidP="001B314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color w:val="0070C0"/>
          <w:sz w:val="22"/>
          <w:szCs w:val="24"/>
        </w:rPr>
      </w:pPr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Verified:</w:t>
      </w:r>
      <w:r w:rsidR="00214B17"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 xml:space="preserve"> </w:t>
      </w:r>
      <w:r w:rsidRPr="001B3145">
        <w:rPr>
          <w:rFonts w:asciiTheme="majorHAnsi" w:hAnsiTheme="majorHAnsi" w:cs="Arial"/>
          <w:color w:val="000000"/>
          <w:sz w:val="22"/>
          <w:szCs w:val="24"/>
        </w:rPr>
        <w:t>Status of id verified or not.</w:t>
      </w:r>
    </w:p>
    <w:p w14:paraId="22FB208F" w14:textId="77777777" w:rsidR="00427737" w:rsidRPr="0047138D" w:rsidRDefault="00427737" w:rsidP="001B314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color w:val="B86102" w:themeColor="accent3" w:themeShade="BF"/>
          <w:sz w:val="22"/>
          <w:szCs w:val="24"/>
        </w:rPr>
      </w:pPr>
    </w:p>
    <w:p w14:paraId="171CDF19" w14:textId="77777777" w:rsidR="00B4445C" w:rsidRPr="001B3145" w:rsidRDefault="00B4445C" w:rsidP="001B314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color w:val="0070C0"/>
          <w:sz w:val="22"/>
          <w:szCs w:val="24"/>
        </w:rPr>
      </w:pPr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profile_sidebar_fill_color:</w:t>
      </w:r>
      <w:r w:rsidR="00214B17"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 xml:space="preserve"> </w:t>
      </w:r>
      <w:r w:rsidRPr="001B3145">
        <w:rPr>
          <w:rFonts w:asciiTheme="majorHAnsi" w:hAnsiTheme="majorHAnsi" w:cs="Arial"/>
          <w:color w:val="000000"/>
          <w:sz w:val="22"/>
          <w:szCs w:val="24"/>
        </w:rPr>
        <w:t>The color for sidebar of profile.</w:t>
      </w:r>
    </w:p>
    <w:p w14:paraId="49A7910E" w14:textId="77777777" w:rsidR="00B4445C" w:rsidRPr="0047138D" w:rsidRDefault="00B4445C" w:rsidP="001B314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color w:val="000000"/>
          <w:sz w:val="22"/>
          <w:szCs w:val="24"/>
        </w:rPr>
      </w:pPr>
    </w:p>
    <w:p w14:paraId="3C74B129" w14:textId="77777777" w:rsidR="00427737" w:rsidRPr="001B3145" w:rsidRDefault="00B4445C" w:rsidP="001B314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color w:val="0070C0"/>
          <w:sz w:val="22"/>
          <w:szCs w:val="24"/>
        </w:rPr>
      </w:pPr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profile_text_color:</w:t>
      </w:r>
      <w:r w:rsidR="00214B17"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 xml:space="preserve"> </w:t>
      </w:r>
      <w:r w:rsidRPr="001B3145">
        <w:rPr>
          <w:rFonts w:asciiTheme="majorHAnsi" w:hAnsiTheme="majorHAnsi" w:cs="Arial"/>
          <w:color w:val="000000"/>
          <w:sz w:val="22"/>
          <w:szCs w:val="24"/>
        </w:rPr>
        <w:t>The color of Text</w:t>
      </w:r>
      <w:r w:rsidR="00522590" w:rsidRPr="001B3145">
        <w:rPr>
          <w:rFonts w:asciiTheme="majorHAnsi" w:hAnsiTheme="majorHAnsi" w:cs="Arial"/>
          <w:color w:val="000000"/>
          <w:sz w:val="22"/>
          <w:szCs w:val="24"/>
        </w:rPr>
        <w:t xml:space="preserve"> for every profile.</w:t>
      </w:r>
    </w:p>
    <w:p w14:paraId="63BD3B06" w14:textId="77777777" w:rsidR="00B4445C" w:rsidRPr="0047138D" w:rsidRDefault="00B4445C" w:rsidP="001B314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color w:val="000000"/>
          <w:sz w:val="22"/>
          <w:szCs w:val="24"/>
        </w:rPr>
      </w:pPr>
    </w:p>
    <w:p w14:paraId="6D8E39CE" w14:textId="77777777" w:rsidR="00522590" w:rsidRPr="001B3145" w:rsidRDefault="00B4445C" w:rsidP="001B314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color w:val="0070C0"/>
          <w:sz w:val="22"/>
          <w:szCs w:val="24"/>
        </w:rPr>
      </w:pPr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followers_count:</w:t>
      </w:r>
      <w:r w:rsidR="00522590" w:rsidRPr="001B3145">
        <w:rPr>
          <w:rFonts w:asciiTheme="majorHAnsi" w:hAnsiTheme="majorHAnsi" w:cs="Arial"/>
          <w:color w:val="000000"/>
          <w:sz w:val="22"/>
          <w:szCs w:val="24"/>
          <w:lang w:val="en-IN" w:eastAsia="en-US"/>
        </w:rPr>
        <w:t>Total number of followers of each celebrity.</w:t>
      </w:r>
    </w:p>
    <w:p w14:paraId="044C91DF" w14:textId="77777777" w:rsidR="00522590" w:rsidRPr="0047138D" w:rsidRDefault="00522590" w:rsidP="001B314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color w:val="000000"/>
          <w:sz w:val="22"/>
          <w:szCs w:val="24"/>
          <w:lang w:val="en-IN" w:eastAsia="en-US"/>
        </w:rPr>
      </w:pPr>
    </w:p>
    <w:p w14:paraId="0884B935" w14:textId="77777777" w:rsidR="00522590" w:rsidRPr="001B3145" w:rsidRDefault="00522590" w:rsidP="001B314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color w:val="0070C0"/>
          <w:sz w:val="22"/>
          <w:szCs w:val="24"/>
        </w:rPr>
      </w:pPr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Protected:</w:t>
      </w:r>
      <w:r w:rsidR="00214B17"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 xml:space="preserve"> </w:t>
      </w:r>
      <w:r w:rsidRPr="001B3145">
        <w:rPr>
          <w:rFonts w:asciiTheme="majorHAnsi" w:hAnsiTheme="majorHAnsi" w:cs="Arial"/>
          <w:color w:val="000000"/>
          <w:sz w:val="22"/>
          <w:szCs w:val="24"/>
          <w:lang w:val="en-IN" w:eastAsia="en-US"/>
        </w:rPr>
        <w:t>Profiles are protected or not.</w:t>
      </w:r>
    </w:p>
    <w:p w14:paraId="66C1EBA3" w14:textId="77777777" w:rsidR="00522590" w:rsidRPr="0047138D" w:rsidRDefault="00522590" w:rsidP="001B314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color w:val="000000"/>
          <w:sz w:val="22"/>
          <w:szCs w:val="24"/>
          <w:lang w:val="en-IN" w:eastAsia="en-US"/>
        </w:rPr>
      </w:pPr>
    </w:p>
    <w:p w14:paraId="3879ADB3" w14:textId="77777777" w:rsidR="0057389C" w:rsidRPr="001B3145" w:rsidRDefault="00522590" w:rsidP="001B314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color w:val="0070C0"/>
          <w:sz w:val="22"/>
          <w:szCs w:val="24"/>
        </w:rPr>
      </w:pPr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Location:</w:t>
      </w:r>
      <w:r w:rsidR="00214B17"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 xml:space="preserve"> </w:t>
      </w:r>
      <w:r w:rsidR="0057389C" w:rsidRPr="001B3145">
        <w:rPr>
          <w:rFonts w:asciiTheme="majorHAnsi" w:hAnsiTheme="majorHAnsi" w:cs="Arial"/>
          <w:color w:val="000000"/>
          <w:sz w:val="22"/>
          <w:szCs w:val="24"/>
          <w:lang w:val="en-IN" w:eastAsia="en-US"/>
        </w:rPr>
        <w:t>Current location mentioned in the profile.</w:t>
      </w:r>
    </w:p>
    <w:p w14:paraId="2F096B91" w14:textId="77777777" w:rsidR="00427737" w:rsidRPr="0047138D" w:rsidRDefault="00427737" w:rsidP="001B314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color w:val="000000"/>
          <w:sz w:val="22"/>
          <w:szCs w:val="24"/>
        </w:rPr>
      </w:pPr>
    </w:p>
    <w:p w14:paraId="177074B7" w14:textId="77777777" w:rsidR="0057389C" w:rsidRPr="001B3145" w:rsidRDefault="0057389C" w:rsidP="001B314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color w:val="0070C0"/>
          <w:sz w:val="22"/>
          <w:szCs w:val="24"/>
        </w:rPr>
      </w:pPr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profile_background_color:</w:t>
      </w:r>
      <w:r w:rsidR="00214B17"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 xml:space="preserve"> </w:t>
      </w:r>
      <w:r w:rsidR="00A42A7E" w:rsidRPr="001B3145">
        <w:rPr>
          <w:rFonts w:asciiTheme="majorHAnsi" w:hAnsiTheme="majorHAnsi" w:cs="Arial"/>
          <w:color w:val="000000"/>
          <w:sz w:val="22"/>
          <w:szCs w:val="24"/>
          <w:lang w:val="en-IN" w:eastAsia="en-US"/>
        </w:rPr>
        <w:t>Background color of the profile.</w:t>
      </w:r>
    </w:p>
    <w:p w14:paraId="503A5E8E" w14:textId="77777777" w:rsidR="00A42A7E" w:rsidRPr="0047138D" w:rsidRDefault="00A42A7E" w:rsidP="001B314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color w:val="000000"/>
          <w:sz w:val="22"/>
          <w:szCs w:val="24"/>
          <w:lang w:val="en-IN" w:eastAsia="en-US"/>
        </w:rPr>
      </w:pPr>
    </w:p>
    <w:p w14:paraId="6A4A51C3" w14:textId="77777777" w:rsidR="00A42A7E" w:rsidRPr="001B3145" w:rsidRDefault="00A42A7E" w:rsidP="001B314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color w:val="0070C0"/>
          <w:sz w:val="22"/>
          <w:szCs w:val="24"/>
        </w:rPr>
      </w:pPr>
      <w:r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>utc_offset:</w:t>
      </w:r>
      <w:r w:rsidR="00214B17" w:rsidRPr="001B3145">
        <w:rPr>
          <w:rFonts w:asciiTheme="majorHAnsi" w:hAnsiTheme="majorHAnsi" w:cs="Arial"/>
          <w:b/>
          <w:bCs/>
          <w:color w:val="0070C0"/>
          <w:sz w:val="22"/>
          <w:szCs w:val="24"/>
        </w:rPr>
        <w:t xml:space="preserve"> </w:t>
      </w:r>
      <w:r w:rsidRPr="001B3145">
        <w:rPr>
          <w:rFonts w:asciiTheme="majorHAnsi" w:hAnsiTheme="majorHAnsi" w:cs="Arial"/>
          <w:color w:val="252525"/>
          <w:sz w:val="21"/>
          <w:szCs w:val="21"/>
          <w:shd w:val="clear" w:color="auto" w:fill="FFFFFF"/>
        </w:rPr>
        <w:t>The difference in hours and minutes from</w:t>
      </w:r>
      <w:r w:rsidRPr="001B3145">
        <w:rPr>
          <w:rStyle w:val="apple-converted-space"/>
          <w:rFonts w:asciiTheme="majorHAnsi" w:hAnsiTheme="majorHAnsi" w:cs="Arial"/>
          <w:color w:val="252525"/>
          <w:sz w:val="21"/>
          <w:szCs w:val="21"/>
          <w:shd w:val="clear" w:color="auto" w:fill="FFFFFF"/>
        </w:rPr>
        <w:t> Universal Time </w:t>
      </w:r>
      <w:r w:rsidRPr="001B3145">
        <w:rPr>
          <w:rFonts w:asciiTheme="majorHAnsi" w:hAnsiTheme="majorHAnsi" w:cs="Arial"/>
          <w:color w:val="252525"/>
          <w:sz w:val="21"/>
          <w:szCs w:val="21"/>
          <w:shd w:val="clear" w:color="auto" w:fill="FFFFFF"/>
        </w:rPr>
        <w:t>(UTC) for their current location.</w:t>
      </w:r>
    </w:p>
    <w:p w14:paraId="402FA06C" w14:textId="77777777" w:rsidR="00A42A7E" w:rsidRPr="0047138D" w:rsidRDefault="00A42A7E" w:rsidP="001B3145">
      <w:pPr>
        <w:pStyle w:val="Default"/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</w:p>
    <w:p w14:paraId="7E2A2F5D" w14:textId="77777777" w:rsidR="00427737" w:rsidRPr="0047138D" w:rsidRDefault="00A42A7E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statuses_count:</w:t>
      </w:r>
      <w:r w:rsidRPr="0047138D">
        <w:rPr>
          <w:rFonts w:asciiTheme="majorHAnsi" w:hAnsiTheme="majorHAnsi" w:cs="Arial"/>
          <w:sz w:val="22"/>
        </w:rPr>
        <w:t>Total status count of each celebrity.</w:t>
      </w:r>
    </w:p>
    <w:p w14:paraId="336804B6" w14:textId="77777777" w:rsidR="00A42A7E" w:rsidRPr="0047138D" w:rsidRDefault="00A42A7E" w:rsidP="001B3145">
      <w:pPr>
        <w:pStyle w:val="Default"/>
        <w:ind w:left="720"/>
        <w:rPr>
          <w:rFonts w:asciiTheme="majorHAnsi" w:hAnsiTheme="majorHAnsi" w:cs="Arial"/>
          <w:sz w:val="22"/>
        </w:rPr>
      </w:pPr>
    </w:p>
    <w:p w14:paraId="388992C2" w14:textId="77777777" w:rsidR="00A42A7E" w:rsidRPr="0047138D" w:rsidRDefault="00A42A7E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sz w:val="22"/>
        </w:rPr>
      </w:pPr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Description</w:t>
      </w:r>
      <w:r w:rsidR="00214B17"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:</w:t>
      </w:r>
      <w:r w:rsidR="00523BDA" w:rsidRPr="0047138D">
        <w:rPr>
          <w:rFonts w:asciiTheme="majorHAnsi" w:hAnsiTheme="majorHAnsi" w:cs="Arial"/>
          <w:sz w:val="22"/>
        </w:rPr>
        <w:t xml:space="preserve"> The status description of a person.</w:t>
      </w:r>
    </w:p>
    <w:p w14:paraId="10CFF1C0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sz w:val="22"/>
        </w:rPr>
      </w:pPr>
    </w:p>
    <w:p w14:paraId="1479FAFD" w14:textId="77777777" w:rsidR="00A42A7E" w:rsidRPr="0047138D" w:rsidRDefault="00A42A7E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sz w:val="22"/>
        </w:rPr>
      </w:pPr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friends_count</w:t>
      </w:r>
      <w:r w:rsidR="00523BDA"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:</w:t>
      </w:r>
      <w:r w:rsidR="00523BDA" w:rsidRPr="0047138D">
        <w:rPr>
          <w:rFonts w:asciiTheme="majorHAnsi" w:hAnsiTheme="majorHAnsi" w:cs="Arial"/>
          <w:sz w:val="22"/>
        </w:rPr>
        <w:t xml:space="preserve"> Total Friends of Celebrities</w:t>
      </w:r>
    </w:p>
    <w:p w14:paraId="269E8425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sz w:val="22"/>
        </w:rPr>
      </w:pPr>
    </w:p>
    <w:p w14:paraId="2A4036D1" w14:textId="77777777" w:rsidR="00A42A7E" w:rsidRPr="0047138D" w:rsidRDefault="00A42A7E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sz w:val="22"/>
        </w:rPr>
      </w:pPr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profile_link_color</w:t>
      </w:r>
      <w:r w:rsidR="00523BDA"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:</w:t>
      </w:r>
      <w:r w:rsidR="00523BDA" w:rsidRPr="0047138D">
        <w:rPr>
          <w:rFonts w:asciiTheme="majorHAnsi" w:hAnsiTheme="majorHAnsi" w:cs="Arial"/>
          <w:sz w:val="22"/>
        </w:rPr>
        <w:t xml:space="preserve"> The color of profile link.</w:t>
      </w:r>
    </w:p>
    <w:p w14:paraId="7C83AC51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sz w:val="22"/>
        </w:rPr>
      </w:pPr>
    </w:p>
    <w:p w14:paraId="627688B3" w14:textId="77777777" w:rsidR="00214B17" w:rsidRPr="0047138D" w:rsidRDefault="00214B17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sz w:val="22"/>
        </w:rPr>
      </w:pPr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profile_image_url</w:t>
      </w:r>
      <w:r w:rsidR="00523BDA"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:</w:t>
      </w:r>
      <w:r w:rsidR="00523BDA" w:rsidRPr="0047138D">
        <w:rPr>
          <w:rFonts w:asciiTheme="majorHAnsi" w:hAnsiTheme="majorHAnsi" w:cs="Arial"/>
          <w:sz w:val="22"/>
        </w:rPr>
        <w:t xml:space="preserve"> Image URL of the profile.</w:t>
      </w:r>
    </w:p>
    <w:p w14:paraId="78671CCE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sz w:val="22"/>
        </w:rPr>
      </w:pPr>
    </w:p>
    <w:p w14:paraId="26C90C9D" w14:textId="77777777" w:rsidR="00214B17" w:rsidRPr="0047138D" w:rsidRDefault="00523BDA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sz w:val="22"/>
        </w:rPr>
      </w:pPr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N</w:t>
      </w:r>
      <w:r w:rsidR="00214B17"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otifications</w:t>
      </w:r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:</w:t>
      </w:r>
      <w:r w:rsidRPr="0047138D">
        <w:rPr>
          <w:rFonts w:asciiTheme="majorHAnsi" w:hAnsiTheme="majorHAnsi" w:cs="Arial"/>
          <w:sz w:val="22"/>
        </w:rPr>
        <w:t xml:space="preserve"> </w:t>
      </w:r>
      <w:r w:rsidR="00CD1F3E" w:rsidRPr="0047138D">
        <w:rPr>
          <w:rFonts w:asciiTheme="majorHAnsi" w:hAnsiTheme="majorHAnsi" w:cs="Arial"/>
          <w:sz w:val="22"/>
        </w:rPr>
        <w:t xml:space="preserve"> The notification of the profile.</w:t>
      </w:r>
    </w:p>
    <w:p w14:paraId="09F5AD98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sz w:val="22"/>
        </w:rPr>
      </w:pPr>
    </w:p>
    <w:p w14:paraId="3111496E" w14:textId="77777777" w:rsidR="00214B17" w:rsidRPr="0047138D" w:rsidRDefault="00214B17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sz w:val="22"/>
        </w:rPr>
      </w:pPr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profile_background_image_url</w:t>
      </w:r>
      <w:r w:rsidR="00CD1F3E"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:</w:t>
      </w:r>
      <w:r w:rsidR="00CD1F3E" w:rsidRPr="0047138D">
        <w:rPr>
          <w:rFonts w:asciiTheme="majorHAnsi" w:hAnsiTheme="majorHAnsi" w:cs="Arial"/>
          <w:sz w:val="22"/>
        </w:rPr>
        <w:t xml:space="preserve"> Background image url</w:t>
      </w:r>
    </w:p>
    <w:p w14:paraId="7F3AD70D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sz w:val="22"/>
        </w:rPr>
      </w:pPr>
    </w:p>
    <w:p w14:paraId="0F59029D" w14:textId="77777777" w:rsidR="00214B17" w:rsidRPr="0047138D" w:rsidRDefault="00214B17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screen_name</w:t>
      </w:r>
    </w:p>
    <w:p w14:paraId="64C6024C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</w:p>
    <w:p w14:paraId="1B52FF78" w14:textId="77777777" w:rsidR="00214B17" w:rsidRPr="0047138D" w:rsidRDefault="00214B17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lastRenderedPageBreak/>
        <w:t>profile_background_tile</w:t>
      </w:r>
    </w:p>
    <w:p w14:paraId="5A1F5A9C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</w:p>
    <w:p w14:paraId="7FE3FF77" w14:textId="77777777" w:rsidR="00214B17" w:rsidRPr="0047138D" w:rsidRDefault="00214B17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favourites_count</w:t>
      </w:r>
    </w:p>
    <w:p w14:paraId="68CC6E8A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</w:p>
    <w:p w14:paraId="05B99D25" w14:textId="77777777" w:rsidR="00214B17" w:rsidRPr="0047138D" w:rsidRDefault="00214B17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sz w:val="22"/>
        </w:rPr>
      </w:pPr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name</w:t>
      </w:r>
      <w:r w:rsidR="00CD1F3E"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:</w:t>
      </w:r>
      <w:r w:rsidR="00CD1F3E" w:rsidRPr="0047138D">
        <w:rPr>
          <w:rFonts w:asciiTheme="majorHAnsi" w:hAnsiTheme="majorHAnsi" w:cs="Arial"/>
          <w:sz w:val="22"/>
        </w:rPr>
        <w:t xml:space="preserve"> name of the celebrity</w:t>
      </w:r>
    </w:p>
    <w:p w14:paraId="3CCE5554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sz w:val="22"/>
        </w:rPr>
      </w:pPr>
    </w:p>
    <w:p w14:paraId="52AC5CE5" w14:textId="77777777" w:rsidR="00214B17" w:rsidRPr="0047138D" w:rsidRDefault="00214B17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sz w:val="22"/>
        </w:rPr>
      </w:pPr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url</w:t>
      </w:r>
      <w:r w:rsidR="00CD1F3E"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:</w:t>
      </w:r>
      <w:r w:rsidR="00CD1F3E" w:rsidRPr="0047138D">
        <w:rPr>
          <w:rFonts w:asciiTheme="majorHAnsi" w:hAnsiTheme="majorHAnsi" w:cs="Arial"/>
          <w:sz w:val="22"/>
        </w:rPr>
        <w:t xml:space="preserve"> Profile URL.</w:t>
      </w:r>
    </w:p>
    <w:p w14:paraId="39748DD1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sz w:val="22"/>
        </w:rPr>
      </w:pPr>
    </w:p>
    <w:p w14:paraId="47714F7C" w14:textId="77777777" w:rsidR="00214B17" w:rsidRPr="0047138D" w:rsidRDefault="00214B17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sz w:val="22"/>
        </w:rPr>
      </w:pPr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created_at</w:t>
      </w:r>
      <w:r w:rsidR="00CD1F3E" w:rsidRPr="0047138D">
        <w:rPr>
          <w:rFonts w:asciiTheme="majorHAnsi" w:hAnsiTheme="majorHAnsi" w:cs="Arial"/>
          <w:sz w:val="22"/>
        </w:rPr>
        <w:t>: when the profile is created</w:t>
      </w:r>
    </w:p>
    <w:p w14:paraId="6103299A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sz w:val="22"/>
        </w:rPr>
      </w:pPr>
    </w:p>
    <w:p w14:paraId="515FE5D1" w14:textId="77777777" w:rsidR="00214B17" w:rsidRPr="0047138D" w:rsidRDefault="00214B17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time_zone</w:t>
      </w:r>
      <w:r w:rsidR="00CD1F3E"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:</w:t>
      </w:r>
    </w:p>
    <w:p w14:paraId="670059D7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</w:p>
    <w:p w14:paraId="138381EC" w14:textId="77777777" w:rsidR="00214B17" w:rsidRPr="0047138D" w:rsidRDefault="00214B17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profile_sidebar_border_color</w:t>
      </w:r>
      <w:r w:rsidR="00CD1F3E"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:</w:t>
      </w:r>
    </w:p>
    <w:p w14:paraId="371BF508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</w:p>
    <w:p w14:paraId="4693F385" w14:textId="77777777" w:rsidR="00214B17" w:rsidRPr="0047138D" w:rsidRDefault="00214B17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sz w:val="22"/>
        </w:rPr>
      </w:pPr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following</w:t>
      </w:r>
      <w:r w:rsidR="00CD1F3E"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:</w:t>
      </w:r>
      <w:r w:rsidR="00CD1F3E" w:rsidRPr="0047138D">
        <w:rPr>
          <w:rFonts w:asciiTheme="majorHAnsi" w:hAnsiTheme="majorHAnsi" w:cs="Arial"/>
          <w:sz w:val="22"/>
        </w:rPr>
        <w:t xml:space="preserve"> To </w:t>
      </w:r>
      <w:r w:rsidR="00DE59D7" w:rsidRPr="0047138D">
        <w:rPr>
          <w:rFonts w:asciiTheme="majorHAnsi" w:hAnsiTheme="majorHAnsi" w:cs="Arial"/>
          <w:sz w:val="22"/>
        </w:rPr>
        <w:t>whom</w:t>
      </w:r>
      <w:r w:rsidR="00CD1F3E" w:rsidRPr="0047138D">
        <w:rPr>
          <w:rFonts w:asciiTheme="majorHAnsi" w:hAnsiTheme="majorHAnsi" w:cs="Arial"/>
          <w:sz w:val="22"/>
        </w:rPr>
        <w:t xml:space="preserve"> they are following.</w:t>
      </w:r>
    </w:p>
    <w:p w14:paraId="34F21753" w14:textId="77777777" w:rsidR="00CD1F3E" w:rsidRPr="0047138D" w:rsidRDefault="00CD1F3E" w:rsidP="001B3145">
      <w:pPr>
        <w:pStyle w:val="Default"/>
        <w:ind w:left="720"/>
        <w:rPr>
          <w:rFonts w:asciiTheme="majorHAnsi" w:hAnsiTheme="majorHAnsi" w:cs="Arial"/>
          <w:sz w:val="22"/>
        </w:rPr>
      </w:pPr>
    </w:p>
    <w:p w14:paraId="4675951B" w14:textId="77777777" w:rsidR="00214B17" w:rsidRPr="0047138D" w:rsidRDefault="00214B17" w:rsidP="001B3145">
      <w:pPr>
        <w:pStyle w:val="Default"/>
        <w:numPr>
          <w:ilvl w:val="1"/>
          <w:numId w:val="15"/>
        </w:numPr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</w:pPr>
      <w:r w:rsidRPr="0047138D">
        <w:rPr>
          <w:rFonts w:asciiTheme="majorHAnsi" w:hAnsiTheme="majorHAnsi" w:cs="Arial"/>
          <w:b/>
          <w:bCs/>
          <w:color w:val="0070C0"/>
          <w:sz w:val="22"/>
          <w:lang w:val="en-US" w:eastAsia="ja-JP"/>
        </w:rPr>
        <w:t>gender</w:t>
      </w:r>
    </w:p>
    <w:p w14:paraId="27E6115D" w14:textId="77777777" w:rsidR="00A42A7E" w:rsidRPr="0047138D" w:rsidRDefault="00A42A7E" w:rsidP="001B3145">
      <w:pPr>
        <w:pStyle w:val="Default"/>
        <w:ind w:left="720"/>
        <w:rPr>
          <w:rFonts w:asciiTheme="majorHAnsi" w:hAnsiTheme="majorHAnsi" w:cs="Arial"/>
          <w:sz w:val="22"/>
        </w:rPr>
      </w:pPr>
    </w:p>
    <w:p w14:paraId="4034ED7C" w14:textId="77777777" w:rsidR="00427737" w:rsidRPr="0047138D" w:rsidRDefault="00427737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14:paraId="49877993" w14:textId="77777777" w:rsidR="00427737" w:rsidRPr="0047138D" w:rsidRDefault="00427737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14:paraId="6D4FD9D6" w14:textId="77777777" w:rsidR="00427737" w:rsidRPr="0047138D" w:rsidRDefault="00427737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14:paraId="2B64D3FD" w14:textId="77777777" w:rsidR="00427737" w:rsidRPr="0047138D" w:rsidRDefault="00427737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14:paraId="56256474" w14:textId="77777777" w:rsidR="00427737" w:rsidRPr="0047138D" w:rsidRDefault="00427737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14:paraId="738BA448" w14:textId="77777777" w:rsidR="00427737" w:rsidRPr="0047138D" w:rsidRDefault="00427737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14:paraId="4F2A5ECF" w14:textId="77777777" w:rsidR="0052767F" w:rsidRPr="0047138D" w:rsidRDefault="0052767F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14:paraId="27840065" w14:textId="77777777" w:rsidR="0052767F" w:rsidRPr="0047138D" w:rsidRDefault="0052767F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14:paraId="0E0FEA54" w14:textId="77777777" w:rsidR="00427737" w:rsidRPr="0047138D" w:rsidRDefault="00427737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14:paraId="139D3E82" w14:textId="77777777" w:rsidR="00427737" w:rsidRPr="0047138D" w:rsidRDefault="00427737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14:paraId="1273B83A" w14:textId="77777777" w:rsidR="00427737" w:rsidRPr="0047138D" w:rsidRDefault="00427737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7C6F48FB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544FC310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12FB1CA6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4686CBFE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3C4CB840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66453515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08124B90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40E97A20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57FEFAE9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6BEC9BF3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6F27BB46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62487253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1056CAC6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6CADC1A1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60EA2410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11766D48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074B131D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6628FC9A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4D6F7B35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48D6833C" w14:textId="77777777" w:rsidR="00CD1F3E" w:rsidRPr="0047138D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14:paraId="68756C9C" w14:textId="77777777" w:rsidR="00427737" w:rsidRPr="0047138D" w:rsidRDefault="00427737" w:rsidP="00427737">
      <w:pPr>
        <w:spacing w:after="0"/>
        <w:rPr>
          <w:rFonts w:asciiTheme="majorHAnsi" w:hAnsiTheme="majorHAnsi" w:cs="Arial"/>
          <w:b/>
          <w:color w:val="0070C0"/>
          <w:sz w:val="22"/>
          <w:szCs w:val="22"/>
        </w:rPr>
      </w:pPr>
      <w:r w:rsidRPr="0047138D">
        <w:rPr>
          <w:rFonts w:asciiTheme="majorHAnsi" w:hAnsiTheme="majorHAnsi" w:cs="Arial"/>
          <w:b/>
          <w:color w:val="0070C0"/>
          <w:sz w:val="22"/>
          <w:szCs w:val="22"/>
        </w:rPr>
        <w:t xml:space="preserve">Problem </w:t>
      </w:r>
      <w:r w:rsidR="00CD1F3E" w:rsidRPr="0047138D">
        <w:rPr>
          <w:rFonts w:asciiTheme="majorHAnsi" w:hAnsiTheme="majorHAnsi" w:cs="Arial"/>
          <w:b/>
          <w:color w:val="0070C0"/>
          <w:sz w:val="22"/>
          <w:szCs w:val="22"/>
        </w:rPr>
        <w:t>and Solutions</w:t>
      </w:r>
      <w:r w:rsidRPr="0047138D">
        <w:rPr>
          <w:rFonts w:asciiTheme="majorHAnsi" w:hAnsiTheme="majorHAnsi" w:cs="Arial"/>
          <w:b/>
          <w:color w:val="0070C0"/>
          <w:sz w:val="22"/>
          <w:szCs w:val="22"/>
        </w:rPr>
        <w:t>:</w:t>
      </w:r>
    </w:p>
    <w:p w14:paraId="7BD49860" w14:textId="77777777" w:rsidR="00893942" w:rsidRPr="0047138D" w:rsidRDefault="00893942" w:rsidP="00427737">
      <w:pPr>
        <w:spacing w:after="0"/>
        <w:rPr>
          <w:rFonts w:asciiTheme="majorHAnsi" w:hAnsiTheme="majorHAnsi" w:cs="Arial"/>
          <w:b/>
          <w:color w:val="0070C0"/>
          <w:sz w:val="22"/>
          <w:szCs w:val="22"/>
        </w:rPr>
      </w:pPr>
    </w:p>
    <w:p w14:paraId="25E696CF" w14:textId="77777777" w:rsidR="00EC3A02" w:rsidRPr="0047138D" w:rsidRDefault="00EC3A02" w:rsidP="00F31EF4">
      <w:pPr>
        <w:pStyle w:val="ListParagraph"/>
        <w:spacing w:line="276" w:lineRule="auto"/>
        <w:ind w:left="1080"/>
        <w:rPr>
          <w:rFonts w:asciiTheme="majorHAnsi" w:hAnsiTheme="majorHAnsi" w:cs="Arial"/>
          <w:color w:val="auto"/>
          <w:sz w:val="22"/>
          <w:szCs w:val="22"/>
        </w:rPr>
      </w:pPr>
    </w:p>
    <w:p w14:paraId="1A344776" w14:textId="77777777" w:rsidR="009204E2" w:rsidRDefault="00EC3A02" w:rsidP="00EC3A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2"/>
          <w:szCs w:val="22"/>
          <w:lang w:val="en-IN" w:bidi="hi-IN"/>
        </w:rPr>
      </w:pPr>
      <w:r w:rsidRPr="0047138D">
        <w:rPr>
          <w:rFonts w:asciiTheme="majorHAnsi" w:hAnsiTheme="majorHAnsi" w:cs="Arial"/>
          <w:color w:val="000000"/>
          <w:sz w:val="22"/>
          <w:szCs w:val="22"/>
          <w:lang w:val="en-IN" w:bidi="hi-IN"/>
        </w:rPr>
        <w:t>Find the lines that contains http.</w:t>
      </w:r>
      <w:r w:rsidR="00AF0163">
        <w:rPr>
          <w:rFonts w:asciiTheme="majorHAnsi" w:hAnsiTheme="majorHAnsi" w:cs="Arial"/>
          <w:color w:val="000000"/>
          <w:sz w:val="22"/>
          <w:szCs w:val="22"/>
          <w:lang w:val="en-IN" w:bidi="hi-IN"/>
        </w:rPr>
        <w:t xml:space="preserve"> </w:t>
      </w:r>
    </w:p>
    <w:p w14:paraId="62A63F8C" w14:textId="77777777" w:rsidR="009204E2" w:rsidRDefault="009204E2" w:rsidP="009204E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Arial"/>
          <w:color w:val="000000"/>
          <w:sz w:val="22"/>
          <w:szCs w:val="22"/>
          <w:lang w:val="en-IN" w:bidi="hi-IN"/>
        </w:rPr>
      </w:pPr>
    </w:p>
    <w:p w14:paraId="1EE0DB37" w14:textId="77777777" w:rsidR="00EC3A02" w:rsidRDefault="00AF0163" w:rsidP="00EC3A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2"/>
          <w:szCs w:val="22"/>
          <w:lang w:val="en-IN" w:bidi="hi-IN"/>
        </w:rPr>
      </w:pPr>
      <w:r>
        <w:rPr>
          <w:rFonts w:asciiTheme="majorHAnsi" w:hAnsiTheme="majorHAnsi" w:cs="Arial"/>
          <w:color w:val="000000"/>
          <w:sz w:val="22"/>
          <w:szCs w:val="22"/>
          <w:lang w:val="en-IN" w:bidi="hi-IN"/>
        </w:rPr>
        <w:t>Find the twitter profile image link for the accounts in which users uses an uploaded image as profile image not the default image.</w:t>
      </w:r>
      <w:r w:rsidR="009204E2">
        <w:rPr>
          <w:rFonts w:asciiTheme="majorHAnsi" w:hAnsiTheme="majorHAnsi" w:cs="Arial"/>
          <w:color w:val="000000"/>
          <w:sz w:val="22"/>
          <w:szCs w:val="22"/>
          <w:lang w:val="en-IN" w:bidi="hi-IN"/>
        </w:rPr>
        <w:t xml:space="preserve"> </w:t>
      </w:r>
    </w:p>
    <w:p w14:paraId="3346A266" w14:textId="77777777" w:rsidR="009204E2" w:rsidRPr="009204E2" w:rsidRDefault="009204E2" w:rsidP="009204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2"/>
          <w:szCs w:val="22"/>
          <w:lang w:val="en-IN" w:bidi="hi-IN"/>
        </w:rPr>
      </w:pPr>
    </w:p>
    <w:p w14:paraId="37D0FF98" w14:textId="77777777" w:rsidR="009204E2" w:rsidRPr="0047138D" w:rsidRDefault="009204E2" w:rsidP="009204E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2"/>
          <w:szCs w:val="22"/>
          <w:lang w:val="en-IN" w:bidi="hi-IN"/>
        </w:rPr>
      </w:pPr>
      <w:r>
        <w:rPr>
          <w:rFonts w:asciiTheme="majorHAnsi" w:hAnsiTheme="majorHAnsi" w:cs="Arial"/>
          <w:color w:val="000000"/>
          <w:sz w:val="22"/>
          <w:szCs w:val="22"/>
          <w:lang w:val="en-IN" w:bidi="hi-IN"/>
        </w:rPr>
        <w:t xml:space="preserve">If uploaded image is used, he will have image link some thing like this: </w:t>
      </w:r>
      <w:r w:rsidRPr="009204E2">
        <w:rPr>
          <w:rFonts w:asciiTheme="majorHAnsi" w:hAnsiTheme="majorHAnsi" w:cs="Arial"/>
          <w:color w:val="000000"/>
          <w:sz w:val="22"/>
          <w:szCs w:val="22"/>
          <w:lang w:val="en-IN" w:bidi="hi-IN"/>
        </w:rPr>
        <w:t>http://s3.amazonaws.com/twitter_production/profile_images/</w:t>
      </w:r>
    </w:p>
    <w:p w14:paraId="67EA2A35" w14:textId="77777777" w:rsidR="00EC3A02" w:rsidRPr="0047138D" w:rsidRDefault="00EC3A02" w:rsidP="00F31EF4">
      <w:pPr>
        <w:pStyle w:val="ListParagraph"/>
        <w:spacing w:line="276" w:lineRule="auto"/>
        <w:ind w:left="1080"/>
        <w:rPr>
          <w:rFonts w:asciiTheme="majorHAnsi" w:hAnsiTheme="majorHAnsi" w:cs="Arial"/>
          <w:color w:val="auto"/>
          <w:sz w:val="22"/>
          <w:szCs w:val="22"/>
        </w:rPr>
      </w:pPr>
    </w:p>
    <w:p w14:paraId="1D6211BE" w14:textId="40A58905" w:rsidR="00EC3A02" w:rsidRPr="0047138D" w:rsidRDefault="00814659" w:rsidP="00EC3A02">
      <w:pPr>
        <w:pStyle w:val="ListParagraph"/>
        <w:numPr>
          <w:ilvl w:val="0"/>
          <w:numId w:val="10"/>
        </w:numPr>
        <w:spacing w:line="276" w:lineRule="auto"/>
        <w:rPr>
          <w:rFonts w:asciiTheme="majorHAnsi" w:hAnsiTheme="majorHAnsi" w:cs="Arial"/>
          <w:color w:val="auto"/>
          <w:sz w:val="22"/>
          <w:szCs w:val="22"/>
        </w:rPr>
      </w:pPr>
      <w:r>
        <w:rPr>
          <w:rFonts w:asciiTheme="majorHAnsi" w:hAnsiTheme="majorHAnsi" w:cs="Arial"/>
          <w:color w:val="auto"/>
          <w:sz w:val="22"/>
          <w:szCs w:val="22"/>
        </w:rPr>
        <w:t>F</w:t>
      </w:r>
      <w:r w:rsidR="00EC3A02" w:rsidRPr="0047138D">
        <w:rPr>
          <w:rFonts w:asciiTheme="majorHAnsi" w:hAnsiTheme="majorHAnsi" w:cs="Arial"/>
          <w:color w:val="auto"/>
          <w:sz w:val="22"/>
          <w:szCs w:val="22"/>
        </w:rPr>
        <w:t xml:space="preserve">ind the total number of celebrities that have </w:t>
      </w:r>
      <w:r w:rsidR="009204E2">
        <w:rPr>
          <w:rFonts w:asciiTheme="majorHAnsi" w:hAnsiTheme="majorHAnsi" w:cs="Arial"/>
          <w:color w:val="auto"/>
          <w:sz w:val="22"/>
          <w:szCs w:val="22"/>
        </w:rPr>
        <w:t>less than 3</w:t>
      </w:r>
      <w:r w:rsidR="00EC3A02" w:rsidRPr="0047138D">
        <w:rPr>
          <w:rFonts w:asciiTheme="majorHAnsi" w:hAnsiTheme="majorHAnsi" w:cs="Arial"/>
          <w:color w:val="auto"/>
          <w:sz w:val="22"/>
          <w:szCs w:val="22"/>
        </w:rPr>
        <w:t>000 followers.</w:t>
      </w:r>
    </w:p>
    <w:p w14:paraId="564F5B5F" w14:textId="77777777" w:rsidR="00804FA9" w:rsidRPr="0047138D" w:rsidRDefault="00804FA9" w:rsidP="00F31EF4">
      <w:pPr>
        <w:pStyle w:val="ListParagraph"/>
        <w:spacing w:line="276" w:lineRule="auto"/>
        <w:ind w:left="1080"/>
        <w:rPr>
          <w:rFonts w:asciiTheme="majorHAnsi" w:hAnsiTheme="majorHAnsi" w:cs="Arial"/>
          <w:color w:val="auto"/>
          <w:sz w:val="22"/>
          <w:szCs w:val="22"/>
        </w:rPr>
      </w:pPr>
    </w:p>
    <w:p w14:paraId="3D7131F0" w14:textId="77777777" w:rsidR="00804FA9" w:rsidRPr="0047138D" w:rsidRDefault="00804FA9" w:rsidP="00804FA9">
      <w:pPr>
        <w:pStyle w:val="ListParagraph"/>
        <w:numPr>
          <w:ilvl w:val="0"/>
          <w:numId w:val="10"/>
        </w:numPr>
        <w:spacing w:line="276" w:lineRule="auto"/>
        <w:rPr>
          <w:rFonts w:asciiTheme="majorHAnsi" w:hAnsiTheme="majorHAnsi" w:cs="Arial"/>
          <w:color w:val="auto"/>
          <w:sz w:val="22"/>
          <w:szCs w:val="22"/>
        </w:rPr>
      </w:pPr>
      <w:r w:rsidRPr="0047138D">
        <w:rPr>
          <w:rFonts w:asciiTheme="majorHAnsi" w:hAnsiTheme="majorHAnsi" w:cs="Arial"/>
          <w:color w:val="auto"/>
          <w:sz w:val="22"/>
          <w:szCs w:val="22"/>
        </w:rPr>
        <w:t>Perform the WordCount in the file and store the output into the HDFS.</w:t>
      </w:r>
    </w:p>
    <w:p w14:paraId="3A95A9A4" w14:textId="77777777" w:rsidR="00155B84" w:rsidRPr="0047138D" w:rsidRDefault="00155B84" w:rsidP="00155B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4"/>
          <w:szCs w:val="24"/>
          <w:lang w:val="en-IN" w:bidi="hi-IN"/>
        </w:rPr>
      </w:pPr>
    </w:p>
    <w:p w14:paraId="1A99D02C" w14:textId="77777777" w:rsidR="00FB5C45" w:rsidRPr="0047138D" w:rsidRDefault="00FB5C45" w:rsidP="00FB5C4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auto"/>
          <w:sz w:val="22"/>
          <w:szCs w:val="22"/>
          <w:lang w:val="en-IN" w:bidi="hi-IN"/>
        </w:rPr>
      </w:pPr>
      <w:r w:rsidRPr="0047138D">
        <w:rPr>
          <w:rFonts w:asciiTheme="majorHAnsi" w:hAnsiTheme="majorHAnsi"/>
          <w:color w:val="auto"/>
          <w:sz w:val="22"/>
          <w:szCs w:val="22"/>
        </w:rPr>
        <w:t xml:space="preserve">Find the celebrity profile name whose profile is </w:t>
      </w:r>
      <w:r w:rsidR="003C6AFE" w:rsidRPr="0047138D">
        <w:rPr>
          <w:rFonts w:asciiTheme="majorHAnsi" w:hAnsiTheme="majorHAnsi"/>
          <w:color w:val="auto"/>
          <w:sz w:val="22"/>
          <w:szCs w:val="22"/>
        </w:rPr>
        <w:t>verified (</w:t>
      </w:r>
      <w:r w:rsidRPr="0047138D">
        <w:rPr>
          <w:rFonts w:asciiTheme="majorHAnsi" w:hAnsiTheme="majorHAnsi"/>
          <w:color w:val="auto"/>
          <w:sz w:val="22"/>
          <w:szCs w:val="22"/>
        </w:rPr>
        <w:t xml:space="preserve">i.e. </w:t>
      </w:r>
      <w:r w:rsidR="003C6AFE" w:rsidRPr="0047138D">
        <w:rPr>
          <w:rFonts w:asciiTheme="majorHAnsi" w:hAnsiTheme="majorHAnsi"/>
          <w:color w:val="auto"/>
          <w:sz w:val="22"/>
          <w:szCs w:val="22"/>
        </w:rPr>
        <w:t>true</w:t>
      </w:r>
      <w:r w:rsidRPr="0047138D">
        <w:rPr>
          <w:rFonts w:asciiTheme="majorHAnsi" w:hAnsiTheme="majorHAnsi"/>
          <w:color w:val="auto"/>
          <w:sz w:val="22"/>
          <w:szCs w:val="22"/>
        </w:rPr>
        <w:t>) and location is San Francesco</w:t>
      </w:r>
      <w:r w:rsidR="003C6AFE">
        <w:rPr>
          <w:rFonts w:asciiTheme="majorHAnsi" w:hAnsiTheme="majorHAnsi"/>
          <w:color w:val="auto"/>
          <w:sz w:val="22"/>
          <w:szCs w:val="22"/>
        </w:rPr>
        <w:t>.</w:t>
      </w:r>
      <w:r w:rsidR="00DC1D60" w:rsidRPr="0047138D">
        <w:rPr>
          <w:rFonts w:asciiTheme="majorHAnsi" w:hAnsiTheme="majorHAnsi"/>
          <w:color w:val="auto"/>
          <w:sz w:val="22"/>
          <w:szCs w:val="22"/>
        </w:rPr>
        <w:br/>
      </w:r>
    </w:p>
    <w:p w14:paraId="19D3E86D" w14:textId="77777777" w:rsidR="00DC1D60" w:rsidRPr="0047138D" w:rsidRDefault="00DC1D60" w:rsidP="00FB5C4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auto"/>
          <w:sz w:val="22"/>
          <w:szCs w:val="22"/>
          <w:lang w:val="en-IN" w:bidi="hi-IN"/>
        </w:rPr>
      </w:pPr>
      <w:r w:rsidRPr="0047138D">
        <w:rPr>
          <w:rFonts w:asciiTheme="majorHAnsi" w:hAnsiTheme="majorHAnsi" w:cs="Arial"/>
          <w:color w:val="auto"/>
          <w:sz w:val="22"/>
          <w:szCs w:val="22"/>
          <w:lang w:val="en-IN" w:bidi="hi-IN"/>
        </w:rPr>
        <w:t>Find the celebrity name who has the maximum followers.</w:t>
      </w:r>
    </w:p>
    <w:p w14:paraId="7188592A" w14:textId="77777777" w:rsidR="008F7D9E" w:rsidRPr="0047138D" w:rsidRDefault="008F7D9E" w:rsidP="008F7D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auto"/>
          <w:sz w:val="22"/>
          <w:szCs w:val="22"/>
          <w:lang w:val="en-IN" w:bidi="hi-IN"/>
        </w:rPr>
      </w:pPr>
    </w:p>
    <w:p w14:paraId="16D1899C" w14:textId="77777777" w:rsidR="00706F70" w:rsidRPr="0047138D" w:rsidRDefault="00FB5C45" w:rsidP="00FB5C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auto"/>
          <w:sz w:val="22"/>
          <w:szCs w:val="22"/>
          <w:lang w:val="en-IN" w:bidi="hi-IN"/>
        </w:rPr>
      </w:pPr>
      <w:r w:rsidRPr="0047138D">
        <w:rPr>
          <w:rFonts w:asciiTheme="majorHAnsi" w:hAnsiTheme="majorHAnsi" w:cs="Arial"/>
          <w:color w:val="auto"/>
          <w:sz w:val="22"/>
          <w:szCs w:val="22"/>
          <w:lang w:val="en-IN" w:bidi="hi-IN"/>
        </w:rPr>
        <w:t xml:space="preserve">           </w:t>
      </w:r>
    </w:p>
    <w:sectPr w:rsidR="00706F70" w:rsidRPr="0047138D" w:rsidSect="00006AC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08" w:right="1296" w:bottom="864" w:left="1296" w:header="1304" w:footer="720" w:gutter="0"/>
      <w:pgBorders w:offsetFrom="page">
        <w:top w:val="single" w:sz="36" w:space="0" w:color="00B0F0"/>
        <w:left w:val="single" w:sz="36" w:space="0" w:color="00B0F0"/>
        <w:bottom w:val="single" w:sz="36" w:space="0" w:color="00B0F0"/>
        <w:right w:val="single" w:sz="36" w:space="0" w:color="00B0F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72578A" w14:textId="77777777" w:rsidR="00D0731A" w:rsidRDefault="00D0731A">
      <w:pPr>
        <w:spacing w:after="0" w:line="240" w:lineRule="auto"/>
      </w:pPr>
      <w:r>
        <w:separator/>
      </w:r>
    </w:p>
  </w:endnote>
  <w:endnote w:type="continuationSeparator" w:id="0">
    <w:p w14:paraId="4E633389" w14:textId="77777777" w:rsidR="00D0731A" w:rsidRDefault="00D07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DAC23F" w14:textId="1F17852A" w:rsidR="00814659" w:rsidRPr="001406FB" w:rsidRDefault="00814659" w:rsidP="001406FB">
    <w:pPr>
      <w:rPr>
        <w:color w:val="002060"/>
        <w:sz w:val="24"/>
        <w:szCs w:val="24"/>
      </w:rPr>
    </w:pPr>
    <w:r w:rsidRPr="00B64BB0">
      <w:rPr>
        <w:sz w:val="24"/>
        <w:szCs w:val="24"/>
      </w:rPr>
      <w:ptab w:relativeTo="margin" w:alignment="center" w:leader="none"/>
    </w:r>
    <w:r w:rsidR="00BD402E" w:rsidRPr="00BD402E">
      <w:t>www.designpathshala.com</w:t>
    </w:r>
    <w:r w:rsidRPr="00B64BB0">
      <w:rPr>
        <w:sz w:val="24"/>
        <w:szCs w:val="24"/>
      </w:rPr>
      <w:ptab w:relativeTo="margin" w:alignment="right" w:leader="none"/>
    </w:r>
    <w:sdt>
      <w:sdtPr>
        <w:rPr>
          <w:sz w:val="24"/>
          <w:szCs w:val="24"/>
        </w:rPr>
        <w:id w:val="-994487609"/>
        <w:docPartObj>
          <w:docPartGallery w:val="Page Numbers (Top of Page)"/>
          <w:docPartUnique/>
        </w:docPartObj>
      </w:sdtPr>
      <w:sdtEndPr/>
      <w:sdtContent>
        <w:r w:rsidRPr="00B64BB0">
          <w:rPr>
            <w:sz w:val="22"/>
            <w:szCs w:val="22"/>
          </w:rPr>
          <w:t xml:space="preserve">Page </w:t>
        </w:r>
        <w:r w:rsidRPr="00B64BB0">
          <w:rPr>
            <w:b/>
            <w:bCs/>
            <w:sz w:val="22"/>
            <w:szCs w:val="22"/>
          </w:rPr>
          <w:fldChar w:fldCharType="begin"/>
        </w:r>
        <w:r w:rsidRPr="00B64BB0">
          <w:rPr>
            <w:b/>
            <w:bCs/>
            <w:sz w:val="22"/>
            <w:szCs w:val="22"/>
          </w:rPr>
          <w:instrText xml:space="preserve"> PAGE </w:instrText>
        </w:r>
        <w:r w:rsidRPr="00B64BB0">
          <w:rPr>
            <w:b/>
            <w:bCs/>
            <w:sz w:val="22"/>
            <w:szCs w:val="22"/>
          </w:rPr>
          <w:fldChar w:fldCharType="separate"/>
        </w:r>
        <w:r w:rsidR="00BD402E">
          <w:rPr>
            <w:b/>
            <w:bCs/>
            <w:noProof/>
            <w:sz w:val="22"/>
            <w:szCs w:val="22"/>
          </w:rPr>
          <w:t>2</w:t>
        </w:r>
        <w:r w:rsidRPr="00B64BB0">
          <w:rPr>
            <w:b/>
            <w:bCs/>
            <w:sz w:val="22"/>
            <w:szCs w:val="22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538B5" w14:textId="77777777" w:rsidR="00814659" w:rsidRPr="001C5E75" w:rsidRDefault="00814659" w:rsidP="00B64BB0">
    <w:pPr>
      <w:rPr>
        <w:color w:val="002060"/>
        <w:sz w:val="24"/>
        <w:szCs w:val="24"/>
      </w:rPr>
    </w:pPr>
    <w:r w:rsidRPr="00B64BB0">
      <w:rPr>
        <w:sz w:val="24"/>
        <w:szCs w:val="24"/>
      </w:rPr>
      <w:ptab w:relativeTo="margin" w:alignment="center" w:leader="none"/>
    </w:r>
    <w:hyperlink r:id="rId1" w:history="1">
      <w:r w:rsidRPr="001406FB">
        <w:rPr>
          <w:rStyle w:val="Hyperlink"/>
          <w:color w:val="002060"/>
          <w:sz w:val="24"/>
          <w:szCs w:val="24"/>
        </w:rPr>
        <w:t>www.skillpeed.com</w:t>
      </w:r>
    </w:hyperlink>
    <w:r w:rsidRPr="00B64BB0">
      <w:rPr>
        <w:sz w:val="24"/>
        <w:szCs w:val="24"/>
      </w:rPr>
      <w:ptab w:relativeTo="margin" w:alignment="right" w:leader="none"/>
    </w:r>
    <w:sdt>
      <w:sdtPr>
        <w:rPr>
          <w:sz w:val="24"/>
          <w:szCs w:val="24"/>
        </w:rPr>
        <w:id w:val="799345563"/>
        <w:docPartObj>
          <w:docPartGallery w:val="Page Numbers (Top of Page)"/>
          <w:docPartUnique/>
        </w:docPartObj>
      </w:sdtPr>
      <w:sdtEndPr/>
      <w:sdtContent>
        <w:r w:rsidRPr="00B64BB0">
          <w:rPr>
            <w:sz w:val="22"/>
            <w:szCs w:val="22"/>
          </w:rPr>
          <w:t xml:space="preserve">Page </w:t>
        </w:r>
        <w:r w:rsidRPr="00B64BB0">
          <w:rPr>
            <w:b/>
            <w:bCs/>
            <w:sz w:val="22"/>
            <w:szCs w:val="22"/>
          </w:rPr>
          <w:fldChar w:fldCharType="begin"/>
        </w:r>
        <w:r w:rsidRPr="00B64BB0">
          <w:rPr>
            <w:b/>
            <w:bCs/>
            <w:sz w:val="22"/>
            <w:szCs w:val="22"/>
          </w:rPr>
          <w:instrText xml:space="preserve"> PAGE </w:instrText>
        </w:r>
        <w:r w:rsidRPr="00B64BB0">
          <w:rPr>
            <w:b/>
            <w:bCs/>
            <w:sz w:val="22"/>
            <w:szCs w:val="22"/>
          </w:rPr>
          <w:fldChar w:fldCharType="separate"/>
        </w:r>
        <w:r w:rsidR="00BD402E">
          <w:rPr>
            <w:b/>
            <w:bCs/>
            <w:noProof/>
            <w:sz w:val="22"/>
            <w:szCs w:val="22"/>
          </w:rPr>
          <w:t>1</w:t>
        </w:r>
        <w:r w:rsidRPr="00B64BB0">
          <w:rPr>
            <w:b/>
            <w:bCs/>
            <w:sz w:val="22"/>
            <w:szCs w:val="2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971F81" w14:textId="77777777" w:rsidR="00D0731A" w:rsidRDefault="00D0731A">
      <w:pPr>
        <w:spacing w:after="0" w:line="240" w:lineRule="auto"/>
      </w:pPr>
      <w:r>
        <w:separator/>
      </w:r>
    </w:p>
  </w:footnote>
  <w:footnote w:type="continuationSeparator" w:id="0">
    <w:p w14:paraId="7C673368" w14:textId="77777777" w:rsidR="00D0731A" w:rsidRDefault="00D07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66D33" w14:textId="5BB4C892" w:rsidR="00814659" w:rsidRPr="00C532FA" w:rsidRDefault="00814659" w:rsidP="00C532FA">
    <w:pPr>
      <w:pStyle w:val="Header"/>
      <w:tabs>
        <w:tab w:val="clear" w:pos="4680"/>
        <w:tab w:val="clear" w:pos="9360"/>
      </w:tabs>
      <w:rPr>
        <w:color w:val="7F7F7F" w:themeColor="text1" w:themeTint="80"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3DF09" w14:textId="2B439B97" w:rsidR="00814659" w:rsidRPr="00E17B44" w:rsidRDefault="00814659" w:rsidP="00500F00">
    <w:pPr>
      <w:pStyle w:val="Header"/>
      <w:tabs>
        <w:tab w:val="clear" w:pos="4680"/>
        <w:tab w:val="clear" w:pos="9360"/>
      </w:tabs>
      <w:rPr>
        <w:color w:val="7F7F7F" w:themeColor="text1" w:themeTint="80"/>
        <w:sz w:val="22"/>
        <w:szCs w:val="22"/>
      </w:rPr>
    </w:pPr>
    <w:r>
      <w:rPr>
        <w:color w:val="7F7F7F" w:themeColor="text1" w:themeTint="80"/>
        <w:sz w:val="22"/>
        <w:szCs w:val="22"/>
      </w:rPr>
      <w:t>Spark and Scala</w:t>
    </w:r>
  </w:p>
  <w:p w14:paraId="66502FAA" w14:textId="77777777" w:rsidR="00814659" w:rsidRDefault="00814659">
    <w:pPr>
      <w:pStyle w:val="Header"/>
    </w:pPr>
  </w:p>
  <w:p w14:paraId="2D416CF8" w14:textId="77777777" w:rsidR="00814659" w:rsidRDefault="0081465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5301"/>
    <w:multiLevelType w:val="hybridMultilevel"/>
    <w:tmpl w:val="26EC9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33C65"/>
    <w:multiLevelType w:val="hybridMultilevel"/>
    <w:tmpl w:val="54D02D00"/>
    <w:lvl w:ilvl="0" w:tplc="F8489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D71770"/>
    <w:multiLevelType w:val="hybridMultilevel"/>
    <w:tmpl w:val="38E877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B322C"/>
    <w:multiLevelType w:val="hybridMultilevel"/>
    <w:tmpl w:val="69A43840"/>
    <w:lvl w:ilvl="0" w:tplc="E096763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595959" w:themeColor="text1" w:themeTint="A6"/>
      </w:rPr>
    </w:lvl>
    <w:lvl w:ilvl="1" w:tplc="E096763C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595959" w:themeColor="text1" w:themeTint="A6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C73EFF"/>
    <w:multiLevelType w:val="hybridMultilevel"/>
    <w:tmpl w:val="5F163A66"/>
    <w:lvl w:ilvl="0" w:tplc="6F42DA1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595959" w:themeColor="text1" w:themeTint="A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1C4D3A"/>
    <w:multiLevelType w:val="hybridMultilevel"/>
    <w:tmpl w:val="7C5A2676"/>
    <w:lvl w:ilvl="0" w:tplc="62D0468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8C6862"/>
    <w:multiLevelType w:val="hybridMultilevel"/>
    <w:tmpl w:val="99D62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144DBB"/>
    <w:multiLevelType w:val="hybridMultilevel"/>
    <w:tmpl w:val="5406B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4452E8"/>
    <w:multiLevelType w:val="hybridMultilevel"/>
    <w:tmpl w:val="6BC26306"/>
    <w:lvl w:ilvl="0" w:tplc="CE2E4A0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74317C"/>
    <w:multiLevelType w:val="hybridMultilevel"/>
    <w:tmpl w:val="2650460C"/>
    <w:lvl w:ilvl="0" w:tplc="CAB88228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595959" w:themeColor="text1" w:themeTint="A6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>
    <w:nsid w:val="59376C50"/>
    <w:multiLevelType w:val="hybridMultilevel"/>
    <w:tmpl w:val="9984C6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FA6C5F"/>
    <w:multiLevelType w:val="hybridMultilevel"/>
    <w:tmpl w:val="E960A60A"/>
    <w:lvl w:ilvl="0" w:tplc="E096763C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595959" w:themeColor="text1" w:themeTint="A6"/>
      </w:rPr>
    </w:lvl>
    <w:lvl w:ilvl="1" w:tplc="E096763C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  <w:color w:val="595959" w:themeColor="text1" w:themeTint="A6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12C0614"/>
    <w:multiLevelType w:val="hybridMultilevel"/>
    <w:tmpl w:val="22D82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3954F5"/>
    <w:multiLevelType w:val="hybridMultilevel"/>
    <w:tmpl w:val="E4461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3C0248"/>
    <w:multiLevelType w:val="hybridMultilevel"/>
    <w:tmpl w:val="6444F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1"/>
  </w:num>
  <w:num w:numId="5">
    <w:abstractNumId w:val="10"/>
  </w:num>
  <w:num w:numId="6">
    <w:abstractNumId w:val="12"/>
  </w:num>
  <w:num w:numId="7">
    <w:abstractNumId w:val="5"/>
  </w:num>
  <w:num w:numId="8">
    <w:abstractNumId w:val="8"/>
  </w:num>
  <w:num w:numId="9">
    <w:abstractNumId w:val="2"/>
  </w:num>
  <w:num w:numId="10">
    <w:abstractNumId w:val="1"/>
  </w:num>
  <w:num w:numId="11">
    <w:abstractNumId w:val="13"/>
  </w:num>
  <w:num w:numId="12">
    <w:abstractNumId w:val="6"/>
  </w:num>
  <w:num w:numId="13">
    <w:abstractNumId w:val="14"/>
  </w:num>
  <w:num w:numId="14">
    <w:abstractNumId w:val="0"/>
  </w:num>
  <w:num w:numId="15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672"/>
    <w:rsid w:val="000025F6"/>
    <w:rsid w:val="00006AC6"/>
    <w:rsid w:val="00007E5B"/>
    <w:rsid w:val="00011979"/>
    <w:rsid w:val="00011CA2"/>
    <w:rsid w:val="00014C0E"/>
    <w:rsid w:val="00016694"/>
    <w:rsid w:val="00016EAC"/>
    <w:rsid w:val="00022DD0"/>
    <w:rsid w:val="000314B5"/>
    <w:rsid w:val="00033438"/>
    <w:rsid w:val="00036376"/>
    <w:rsid w:val="00037C56"/>
    <w:rsid w:val="00043824"/>
    <w:rsid w:val="00043A84"/>
    <w:rsid w:val="00043D9F"/>
    <w:rsid w:val="0004688B"/>
    <w:rsid w:val="00051390"/>
    <w:rsid w:val="0006431C"/>
    <w:rsid w:val="00075636"/>
    <w:rsid w:val="00080158"/>
    <w:rsid w:val="00080394"/>
    <w:rsid w:val="0008620D"/>
    <w:rsid w:val="000870A5"/>
    <w:rsid w:val="000910D8"/>
    <w:rsid w:val="00092BC1"/>
    <w:rsid w:val="000A0D55"/>
    <w:rsid w:val="000A1F8B"/>
    <w:rsid w:val="000A4590"/>
    <w:rsid w:val="000B047C"/>
    <w:rsid w:val="000B3EE1"/>
    <w:rsid w:val="000B5864"/>
    <w:rsid w:val="000C1839"/>
    <w:rsid w:val="000C1CDA"/>
    <w:rsid w:val="000C559B"/>
    <w:rsid w:val="000C5C11"/>
    <w:rsid w:val="000D33C4"/>
    <w:rsid w:val="000D592F"/>
    <w:rsid w:val="000D59D7"/>
    <w:rsid w:val="000E313B"/>
    <w:rsid w:val="000E692B"/>
    <w:rsid w:val="000F056F"/>
    <w:rsid w:val="000F2B4D"/>
    <w:rsid w:val="000F669C"/>
    <w:rsid w:val="00101868"/>
    <w:rsid w:val="001054DE"/>
    <w:rsid w:val="001071C0"/>
    <w:rsid w:val="00116F41"/>
    <w:rsid w:val="001170EE"/>
    <w:rsid w:val="0012227B"/>
    <w:rsid w:val="00122C22"/>
    <w:rsid w:val="00122DD9"/>
    <w:rsid w:val="00131A14"/>
    <w:rsid w:val="001366C7"/>
    <w:rsid w:val="0013671B"/>
    <w:rsid w:val="00136782"/>
    <w:rsid w:val="00136E0A"/>
    <w:rsid w:val="001406FB"/>
    <w:rsid w:val="001413AE"/>
    <w:rsid w:val="00142B05"/>
    <w:rsid w:val="00143443"/>
    <w:rsid w:val="00151FB9"/>
    <w:rsid w:val="0015289B"/>
    <w:rsid w:val="00152C28"/>
    <w:rsid w:val="00155B84"/>
    <w:rsid w:val="001567FD"/>
    <w:rsid w:val="00157009"/>
    <w:rsid w:val="001603D2"/>
    <w:rsid w:val="0016786A"/>
    <w:rsid w:val="0017219E"/>
    <w:rsid w:val="00176CE7"/>
    <w:rsid w:val="00176F4F"/>
    <w:rsid w:val="00177712"/>
    <w:rsid w:val="00177DCF"/>
    <w:rsid w:val="001863E3"/>
    <w:rsid w:val="00191158"/>
    <w:rsid w:val="00192D94"/>
    <w:rsid w:val="001947DE"/>
    <w:rsid w:val="001972EE"/>
    <w:rsid w:val="001A4AE2"/>
    <w:rsid w:val="001A55F1"/>
    <w:rsid w:val="001A6E82"/>
    <w:rsid w:val="001B3145"/>
    <w:rsid w:val="001B3D25"/>
    <w:rsid w:val="001B65E2"/>
    <w:rsid w:val="001B7E79"/>
    <w:rsid w:val="001C0038"/>
    <w:rsid w:val="001C1B39"/>
    <w:rsid w:val="001C44C9"/>
    <w:rsid w:val="001C5E75"/>
    <w:rsid w:val="001D035C"/>
    <w:rsid w:val="001D1FA3"/>
    <w:rsid w:val="001D312C"/>
    <w:rsid w:val="001D383C"/>
    <w:rsid w:val="001D4E2E"/>
    <w:rsid w:val="001D57BD"/>
    <w:rsid w:val="001D5EF6"/>
    <w:rsid w:val="001E0AEB"/>
    <w:rsid w:val="001E44BB"/>
    <w:rsid w:val="001F238C"/>
    <w:rsid w:val="001F3FC2"/>
    <w:rsid w:val="001F43E5"/>
    <w:rsid w:val="00203904"/>
    <w:rsid w:val="0021385E"/>
    <w:rsid w:val="00214B17"/>
    <w:rsid w:val="00214F79"/>
    <w:rsid w:val="00226998"/>
    <w:rsid w:val="00233E27"/>
    <w:rsid w:val="00235B1B"/>
    <w:rsid w:val="00237FE3"/>
    <w:rsid w:val="00242137"/>
    <w:rsid w:val="00245639"/>
    <w:rsid w:val="00247223"/>
    <w:rsid w:val="0025365C"/>
    <w:rsid w:val="00254B2E"/>
    <w:rsid w:val="00264558"/>
    <w:rsid w:val="00265F48"/>
    <w:rsid w:val="00266381"/>
    <w:rsid w:val="00266597"/>
    <w:rsid w:val="00267E52"/>
    <w:rsid w:val="0027162C"/>
    <w:rsid w:val="00271CAC"/>
    <w:rsid w:val="0027427D"/>
    <w:rsid w:val="00276F9E"/>
    <w:rsid w:val="00280017"/>
    <w:rsid w:val="00281AF9"/>
    <w:rsid w:val="00281F1B"/>
    <w:rsid w:val="00284A2B"/>
    <w:rsid w:val="00292ED4"/>
    <w:rsid w:val="002A07D9"/>
    <w:rsid w:val="002A23CB"/>
    <w:rsid w:val="002A2FD1"/>
    <w:rsid w:val="002A41D0"/>
    <w:rsid w:val="002A69A3"/>
    <w:rsid w:val="002B48E9"/>
    <w:rsid w:val="002C0ABC"/>
    <w:rsid w:val="002C7EFA"/>
    <w:rsid w:val="002D1913"/>
    <w:rsid w:val="002D791F"/>
    <w:rsid w:val="002D7AA3"/>
    <w:rsid w:val="002E27B6"/>
    <w:rsid w:val="002E3FB3"/>
    <w:rsid w:val="002E6914"/>
    <w:rsid w:val="002F061E"/>
    <w:rsid w:val="002F1248"/>
    <w:rsid w:val="002F4336"/>
    <w:rsid w:val="003038DC"/>
    <w:rsid w:val="003047D3"/>
    <w:rsid w:val="00305A16"/>
    <w:rsid w:val="00306A18"/>
    <w:rsid w:val="0030704F"/>
    <w:rsid w:val="00312A0E"/>
    <w:rsid w:val="003143F6"/>
    <w:rsid w:val="00317F84"/>
    <w:rsid w:val="00323003"/>
    <w:rsid w:val="0032331E"/>
    <w:rsid w:val="003236F6"/>
    <w:rsid w:val="00323F11"/>
    <w:rsid w:val="00326B04"/>
    <w:rsid w:val="00327181"/>
    <w:rsid w:val="00327FBC"/>
    <w:rsid w:val="00330A45"/>
    <w:rsid w:val="00331505"/>
    <w:rsid w:val="00341B21"/>
    <w:rsid w:val="00342A3C"/>
    <w:rsid w:val="003443F7"/>
    <w:rsid w:val="00352D82"/>
    <w:rsid w:val="00355891"/>
    <w:rsid w:val="003621FC"/>
    <w:rsid w:val="00370A5E"/>
    <w:rsid w:val="00370C5A"/>
    <w:rsid w:val="00370DB3"/>
    <w:rsid w:val="00380414"/>
    <w:rsid w:val="003804F9"/>
    <w:rsid w:val="00382FAD"/>
    <w:rsid w:val="00384F77"/>
    <w:rsid w:val="0038650A"/>
    <w:rsid w:val="00386F97"/>
    <w:rsid w:val="003A26DD"/>
    <w:rsid w:val="003B168C"/>
    <w:rsid w:val="003B5B15"/>
    <w:rsid w:val="003B5FD0"/>
    <w:rsid w:val="003B6441"/>
    <w:rsid w:val="003B7506"/>
    <w:rsid w:val="003B7F7B"/>
    <w:rsid w:val="003C008B"/>
    <w:rsid w:val="003C0F49"/>
    <w:rsid w:val="003C2C4C"/>
    <w:rsid w:val="003C5297"/>
    <w:rsid w:val="003C6AFE"/>
    <w:rsid w:val="003D6935"/>
    <w:rsid w:val="003E0B8A"/>
    <w:rsid w:val="003E1822"/>
    <w:rsid w:val="003E4F48"/>
    <w:rsid w:val="003E68DF"/>
    <w:rsid w:val="003E6EFB"/>
    <w:rsid w:val="003E7BCB"/>
    <w:rsid w:val="003F1EBF"/>
    <w:rsid w:val="003F50F7"/>
    <w:rsid w:val="003F6C9A"/>
    <w:rsid w:val="004006E9"/>
    <w:rsid w:val="00402405"/>
    <w:rsid w:val="00403BF8"/>
    <w:rsid w:val="004065CD"/>
    <w:rsid w:val="00411C4D"/>
    <w:rsid w:val="00420D2E"/>
    <w:rsid w:val="00421E41"/>
    <w:rsid w:val="00424AE7"/>
    <w:rsid w:val="00424C8F"/>
    <w:rsid w:val="00427737"/>
    <w:rsid w:val="00430BD9"/>
    <w:rsid w:val="0043125F"/>
    <w:rsid w:val="00432D20"/>
    <w:rsid w:val="0043767A"/>
    <w:rsid w:val="00442A0D"/>
    <w:rsid w:val="00444A88"/>
    <w:rsid w:val="00445E0D"/>
    <w:rsid w:val="00446E83"/>
    <w:rsid w:val="0045049C"/>
    <w:rsid w:val="00451789"/>
    <w:rsid w:val="00451D71"/>
    <w:rsid w:val="00452749"/>
    <w:rsid w:val="00460752"/>
    <w:rsid w:val="004636D8"/>
    <w:rsid w:val="00463E63"/>
    <w:rsid w:val="004648A7"/>
    <w:rsid w:val="00465FC1"/>
    <w:rsid w:val="00467755"/>
    <w:rsid w:val="0047138D"/>
    <w:rsid w:val="00474E9A"/>
    <w:rsid w:val="00475B1F"/>
    <w:rsid w:val="00475F55"/>
    <w:rsid w:val="00480C1B"/>
    <w:rsid w:val="004819A4"/>
    <w:rsid w:val="00481D3F"/>
    <w:rsid w:val="00481E33"/>
    <w:rsid w:val="00483FDF"/>
    <w:rsid w:val="00484647"/>
    <w:rsid w:val="00484DA7"/>
    <w:rsid w:val="0048667A"/>
    <w:rsid w:val="00486691"/>
    <w:rsid w:val="00487307"/>
    <w:rsid w:val="00487E3A"/>
    <w:rsid w:val="00490330"/>
    <w:rsid w:val="00491CA2"/>
    <w:rsid w:val="004931C4"/>
    <w:rsid w:val="00493D51"/>
    <w:rsid w:val="00493DCB"/>
    <w:rsid w:val="004A18D4"/>
    <w:rsid w:val="004A2D7A"/>
    <w:rsid w:val="004A32EB"/>
    <w:rsid w:val="004A52D5"/>
    <w:rsid w:val="004A550C"/>
    <w:rsid w:val="004A6777"/>
    <w:rsid w:val="004A6EAF"/>
    <w:rsid w:val="004B47B4"/>
    <w:rsid w:val="004B6C34"/>
    <w:rsid w:val="004C0EA7"/>
    <w:rsid w:val="004C18C8"/>
    <w:rsid w:val="004C2B46"/>
    <w:rsid w:val="004C4708"/>
    <w:rsid w:val="004D1D0F"/>
    <w:rsid w:val="004E0803"/>
    <w:rsid w:val="004E2D03"/>
    <w:rsid w:val="004E30A1"/>
    <w:rsid w:val="004E441E"/>
    <w:rsid w:val="004E557A"/>
    <w:rsid w:val="004E6286"/>
    <w:rsid w:val="004E658E"/>
    <w:rsid w:val="004E731E"/>
    <w:rsid w:val="004F2A09"/>
    <w:rsid w:val="004F2EBB"/>
    <w:rsid w:val="00500F00"/>
    <w:rsid w:val="00503BAC"/>
    <w:rsid w:val="0050509B"/>
    <w:rsid w:val="00510D5A"/>
    <w:rsid w:val="00512A9A"/>
    <w:rsid w:val="00512F58"/>
    <w:rsid w:val="0051354F"/>
    <w:rsid w:val="005154D9"/>
    <w:rsid w:val="00522590"/>
    <w:rsid w:val="00523A7B"/>
    <w:rsid w:val="00523BDA"/>
    <w:rsid w:val="00524044"/>
    <w:rsid w:val="0052767F"/>
    <w:rsid w:val="005346EE"/>
    <w:rsid w:val="0053488A"/>
    <w:rsid w:val="00534ED0"/>
    <w:rsid w:val="0054149A"/>
    <w:rsid w:val="00541530"/>
    <w:rsid w:val="00542281"/>
    <w:rsid w:val="00551CFD"/>
    <w:rsid w:val="00556016"/>
    <w:rsid w:val="00560CDE"/>
    <w:rsid w:val="00563949"/>
    <w:rsid w:val="00563B79"/>
    <w:rsid w:val="005646FB"/>
    <w:rsid w:val="005650D5"/>
    <w:rsid w:val="00570140"/>
    <w:rsid w:val="0057389C"/>
    <w:rsid w:val="00583697"/>
    <w:rsid w:val="00584E86"/>
    <w:rsid w:val="00587147"/>
    <w:rsid w:val="005879B9"/>
    <w:rsid w:val="00590328"/>
    <w:rsid w:val="00592190"/>
    <w:rsid w:val="005A17C8"/>
    <w:rsid w:val="005B3E59"/>
    <w:rsid w:val="005B711F"/>
    <w:rsid w:val="005C1977"/>
    <w:rsid w:val="005C2A36"/>
    <w:rsid w:val="005D30F4"/>
    <w:rsid w:val="005E4427"/>
    <w:rsid w:val="005F3793"/>
    <w:rsid w:val="005F3E36"/>
    <w:rsid w:val="005F4C41"/>
    <w:rsid w:val="005F4FB3"/>
    <w:rsid w:val="005F65B3"/>
    <w:rsid w:val="005F7251"/>
    <w:rsid w:val="005F7A6A"/>
    <w:rsid w:val="00600C3E"/>
    <w:rsid w:val="006025EE"/>
    <w:rsid w:val="006027A1"/>
    <w:rsid w:val="006047BB"/>
    <w:rsid w:val="00605A23"/>
    <w:rsid w:val="00614AFD"/>
    <w:rsid w:val="0061503C"/>
    <w:rsid w:val="00617487"/>
    <w:rsid w:val="00624FC7"/>
    <w:rsid w:val="0062742D"/>
    <w:rsid w:val="006315E6"/>
    <w:rsid w:val="00635E5D"/>
    <w:rsid w:val="00637747"/>
    <w:rsid w:val="00644C3C"/>
    <w:rsid w:val="006452A4"/>
    <w:rsid w:val="00645ACD"/>
    <w:rsid w:val="006503EC"/>
    <w:rsid w:val="00653E32"/>
    <w:rsid w:val="006544FC"/>
    <w:rsid w:val="00657A84"/>
    <w:rsid w:val="00657EB1"/>
    <w:rsid w:val="00662F12"/>
    <w:rsid w:val="006640AB"/>
    <w:rsid w:val="00666C73"/>
    <w:rsid w:val="006679BF"/>
    <w:rsid w:val="006709BB"/>
    <w:rsid w:val="00674508"/>
    <w:rsid w:val="00686219"/>
    <w:rsid w:val="00686402"/>
    <w:rsid w:val="006865C1"/>
    <w:rsid w:val="00686E40"/>
    <w:rsid w:val="0068778F"/>
    <w:rsid w:val="00687B4C"/>
    <w:rsid w:val="00690EFC"/>
    <w:rsid w:val="006928B1"/>
    <w:rsid w:val="006931EF"/>
    <w:rsid w:val="00697491"/>
    <w:rsid w:val="00697EBF"/>
    <w:rsid w:val="006A1CA9"/>
    <w:rsid w:val="006A4260"/>
    <w:rsid w:val="006A56E2"/>
    <w:rsid w:val="006A5BEE"/>
    <w:rsid w:val="006A726D"/>
    <w:rsid w:val="006B7C60"/>
    <w:rsid w:val="006B7FE7"/>
    <w:rsid w:val="006C243E"/>
    <w:rsid w:val="006C758D"/>
    <w:rsid w:val="006C76A6"/>
    <w:rsid w:val="006D0C8D"/>
    <w:rsid w:val="006D51D8"/>
    <w:rsid w:val="006D6DE5"/>
    <w:rsid w:val="006E07A1"/>
    <w:rsid w:val="006E0BF0"/>
    <w:rsid w:val="006E254C"/>
    <w:rsid w:val="006E4808"/>
    <w:rsid w:val="006F11DF"/>
    <w:rsid w:val="006F2ADB"/>
    <w:rsid w:val="006F32F9"/>
    <w:rsid w:val="006F4665"/>
    <w:rsid w:val="006F5A96"/>
    <w:rsid w:val="006F5DC8"/>
    <w:rsid w:val="007020FC"/>
    <w:rsid w:val="00705E48"/>
    <w:rsid w:val="0070627D"/>
    <w:rsid w:val="00706F70"/>
    <w:rsid w:val="00707A2D"/>
    <w:rsid w:val="00710DE6"/>
    <w:rsid w:val="007171CC"/>
    <w:rsid w:val="00721467"/>
    <w:rsid w:val="00722131"/>
    <w:rsid w:val="00724431"/>
    <w:rsid w:val="007262F0"/>
    <w:rsid w:val="00733079"/>
    <w:rsid w:val="00734707"/>
    <w:rsid w:val="00737CA8"/>
    <w:rsid w:val="00743FA5"/>
    <w:rsid w:val="00744015"/>
    <w:rsid w:val="00746443"/>
    <w:rsid w:val="007465EB"/>
    <w:rsid w:val="0075383F"/>
    <w:rsid w:val="00754A74"/>
    <w:rsid w:val="007569D2"/>
    <w:rsid w:val="00757640"/>
    <w:rsid w:val="00761F16"/>
    <w:rsid w:val="007671C9"/>
    <w:rsid w:val="007708B9"/>
    <w:rsid w:val="007713DC"/>
    <w:rsid w:val="00771A2A"/>
    <w:rsid w:val="00781DDD"/>
    <w:rsid w:val="00783110"/>
    <w:rsid w:val="00783B8B"/>
    <w:rsid w:val="007868F8"/>
    <w:rsid w:val="00787D97"/>
    <w:rsid w:val="00793A16"/>
    <w:rsid w:val="00793DE2"/>
    <w:rsid w:val="00794558"/>
    <w:rsid w:val="00795A92"/>
    <w:rsid w:val="00796388"/>
    <w:rsid w:val="0079706D"/>
    <w:rsid w:val="007977BF"/>
    <w:rsid w:val="007A2BB2"/>
    <w:rsid w:val="007B0E1D"/>
    <w:rsid w:val="007B33B0"/>
    <w:rsid w:val="007B344B"/>
    <w:rsid w:val="007B7701"/>
    <w:rsid w:val="007C3A62"/>
    <w:rsid w:val="007C65DF"/>
    <w:rsid w:val="007C6CBF"/>
    <w:rsid w:val="007D0167"/>
    <w:rsid w:val="007D3212"/>
    <w:rsid w:val="007E7EEB"/>
    <w:rsid w:val="007F3AF6"/>
    <w:rsid w:val="00800F1A"/>
    <w:rsid w:val="00804FA9"/>
    <w:rsid w:val="00811704"/>
    <w:rsid w:val="00813F29"/>
    <w:rsid w:val="00814659"/>
    <w:rsid w:val="00814F3C"/>
    <w:rsid w:val="00815E44"/>
    <w:rsid w:val="00821712"/>
    <w:rsid w:val="00822CD6"/>
    <w:rsid w:val="008231C0"/>
    <w:rsid w:val="008314D0"/>
    <w:rsid w:val="008327E6"/>
    <w:rsid w:val="0083398B"/>
    <w:rsid w:val="008378DA"/>
    <w:rsid w:val="00837BA9"/>
    <w:rsid w:val="00841F6F"/>
    <w:rsid w:val="0084341E"/>
    <w:rsid w:val="00843E71"/>
    <w:rsid w:val="008479C1"/>
    <w:rsid w:val="008506F9"/>
    <w:rsid w:val="00850D1F"/>
    <w:rsid w:val="008532FC"/>
    <w:rsid w:val="008533C3"/>
    <w:rsid w:val="008542A1"/>
    <w:rsid w:val="00854605"/>
    <w:rsid w:val="00854FB1"/>
    <w:rsid w:val="00861437"/>
    <w:rsid w:val="00862570"/>
    <w:rsid w:val="00864B4C"/>
    <w:rsid w:val="0086536D"/>
    <w:rsid w:val="00866287"/>
    <w:rsid w:val="008730E7"/>
    <w:rsid w:val="00876D89"/>
    <w:rsid w:val="00877324"/>
    <w:rsid w:val="00880F5A"/>
    <w:rsid w:val="00885CEE"/>
    <w:rsid w:val="008873F5"/>
    <w:rsid w:val="0089234F"/>
    <w:rsid w:val="008923A9"/>
    <w:rsid w:val="008928CF"/>
    <w:rsid w:val="0089362D"/>
    <w:rsid w:val="00893942"/>
    <w:rsid w:val="008A0F34"/>
    <w:rsid w:val="008A2CCC"/>
    <w:rsid w:val="008B0442"/>
    <w:rsid w:val="008B1F74"/>
    <w:rsid w:val="008B4BE7"/>
    <w:rsid w:val="008B6921"/>
    <w:rsid w:val="008C1C1C"/>
    <w:rsid w:val="008C21C0"/>
    <w:rsid w:val="008D1C7B"/>
    <w:rsid w:val="008E1C3E"/>
    <w:rsid w:val="008E3D75"/>
    <w:rsid w:val="008E7595"/>
    <w:rsid w:val="008F1EC5"/>
    <w:rsid w:val="008F22D0"/>
    <w:rsid w:val="008F61C4"/>
    <w:rsid w:val="008F7D9E"/>
    <w:rsid w:val="00900292"/>
    <w:rsid w:val="0090157B"/>
    <w:rsid w:val="00901A99"/>
    <w:rsid w:val="00902CAA"/>
    <w:rsid w:val="00903740"/>
    <w:rsid w:val="009131B8"/>
    <w:rsid w:val="00914F3F"/>
    <w:rsid w:val="00915B20"/>
    <w:rsid w:val="00917588"/>
    <w:rsid w:val="009204E2"/>
    <w:rsid w:val="0092083C"/>
    <w:rsid w:val="009210B7"/>
    <w:rsid w:val="009232F2"/>
    <w:rsid w:val="009336B7"/>
    <w:rsid w:val="0093644F"/>
    <w:rsid w:val="00936F9F"/>
    <w:rsid w:val="009414E5"/>
    <w:rsid w:val="00942971"/>
    <w:rsid w:val="0094673D"/>
    <w:rsid w:val="009473BD"/>
    <w:rsid w:val="00960A6B"/>
    <w:rsid w:val="00961AE3"/>
    <w:rsid w:val="0096538A"/>
    <w:rsid w:val="009750F8"/>
    <w:rsid w:val="009762C4"/>
    <w:rsid w:val="00980EB0"/>
    <w:rsid w:val="00985212"/>
    <w:rsid w:val="00985309"/>
    <w:rsid w:val="00987692"/>
    <w:rsid w:val="00991345"/>
    <w:rsid w:val="009A4369"/>
    <w:rsid w:val="009A5A5B"/>
    <w:rsid w:val="009A6AB4"/>
    <w:rsid w:val="009A7226"/>
    <w:rsid w:val="009A7C4A"/>
    <w:rsid w:val="009B15F8"/>
    <w:rsid w:val="009B1CC7"/>
    <w:rsid w:val="009B1E75"/>
    <w:rsid w:val="009B395D"/>
    <w:rsid w:val="009C2477"/>
    <w:rsid w:val="009D0026"/>
    <w:rsid w:val="009D034A"/>
    <w:rsid w:val="009D24AD"/>
    <w:rsid w:val="009D4509"/>
    <w:rsid w:val="009E0793"/>
    <w:rsid w:val="009E2345"/>
    <w:rsid w:val="009E2623"/>
    <w:rsid w:val="009E2A88"/>
    <w:rsid w:val="009E6762"/>
    <w:rsid w:val="009F0FB8"/>
    <w:rsid w:val="009F5C21"/>
    <w:rsid w:val="009F6A7A"/>
    <w:rsid w:val="009F6C73"/>
    <w:rsid w:val="009F7875"/>
    <w:rsid w:val="00A003C0"/>
    <w:rsid w:val="00A02996"/>
    <w:rsid w:val="00A05AA1"/>
    <w:rsid w:val="00A1179C"/>
    <w:rsid w:val="00A160F3"/>
    <w:rsid w:val="00A21EC9"/>
    <w:rsid w:val="00A220B6"/>
    <w:rsid w:val="00A2318C"/>
    <w:rsid w:val="00A30C19"/>
    <w:rsid w:val="00A31579"/>
    <w:rsid w:val="00A34D6B"/>
    <w:rsid w:val="00A3691B"/>
    <w:rsid w:val="00A41ADA"/>
    <w:rsid w:val="00A42113"/>
    <w:rsid w:val="00A42A7E"/>
    <w:rsid w:val="00A43DCB"/>
    <w:rsid w:val="00A47595"/>
    <w:rsid w:val="00A535DC"/>
    <w:rsid w:val="00A54430"/>
    <w:rsid w:val="00A55DAD"/>
    <w:rsid w:val="00A57615"/>
    <w:rsid w:val="00A617DB"/>
    <w:rsid w:val="00A62149"/>
    <w:rsid w:val="00A63B55"/>
    <w:rsid w:val="00A67F7E"/>
    <w:rsid w:val="00A7058C"/>
    <w:rsid w:val="00A748C4"/>
    <w:rsid w:val="00A755D0"/>
    <w:rsid w:val="00A763F2"/>
    <w:rsid w:val="00A8073F"/>
    <w:rsid w:val="00A831CB"/>
    <w:rsid w:val="00A84D7B"/>
    <w:rsid w:val="00A8690F"/>
    <w:rsid w:val="00A93F82"/>
    <w:rsid w:val="00A96028"/>
    <w:rsid w:val="00A96817"/>
    <w:rsid w:val="00A97B8A"/>
    <w:rsid w:val="00AA2B7A"/>
    <w:rsid w:val="00AA595A"/>
    <w:rsid w:val="00AA787D"/>
    <w:rsid w:val="00AB0AF6"/>
    <w:rsid w:val="00AB1FE7"/>
    <w:rsid w:val="00AB7216"/>
    <w:rsid w:val="00AC2960"/>
    <w:rsid w:val="00AC53D6"/>
    <w:rsid w:val="00AC5672"/>
    <w:rsid w:val="00AD0907"/>
    <w:rsid w:val="00AD6ED8"/>
    <w:rsid w:val="00AE13ED"/>
    <w:rsid w:val="00AE3044"/>
    <w:rsid w:val="00AE31C8"/>
    <w:rsid w:val="00AE6659"/>
    <w:rsid w:val="00AE7159"/>
    <w:rsid w:val="00AF0163"/>
    <w:rsid w:val="00AF01A9"/>
    <w:rsid w:val="00B03CAF"/>
    <w:rsid w:val="00B05A43"/>
    <w:rsid w:val="00B05AF1"/>
    <w:rsid w:val="00B060C9"/>
    <w:rsid w:val="00B10B0D"/>
    <w:rsid w:val="00B12E0B"/>
    <w:rsid w:val="00B170EB"/>
    <w:rsid w:val="00B203A1"/>
    <w:rsid w:val="00B23648"/>
    <w:rsid w:val="00B30505"/>
    <w:rsid w:val="00B30DAF"/>
    <w:rsid w:val="00B316EF"/>
    <w:rsid w:val="00B31D3C"/>
    <w:rsid w:val="00B325F0"/>
    <w:rsid w:val="00B3333D"/>
    <w:rsid w:val="00B34989"/>
    <w:rsid w:val="00B34F70"/>
    <w:rsid w:val="00B41882"/>
    <w:rsid w:val="00B4445C"/>
    <w:rsid w:val="00B5364A"/>
    <w:rsid w:val="00B547E7"/>
    <w:rsid w:val="00B572EB"/>
    <w:rsid w:val="00B613E9"/>
    <w:rsid w:val="00B61C15"/>
    <w:rsid w:val="00B62670"/>
    <w:rsid w:val="00B64BB0"/>
    <w:rsid w:val="00B70121"/>
    <w:rsid w:val="00B7034C"/>
    <w:rsid w:val="00B75157"/>
    <w:rsid w:val="00B77266"/>
    <w:rsid w:val="00B80BC8"/>
    <w:rsid w:val="00B8171F"/>
    <w:rsid w:val="00B834AB"/>
    <w:rsid w:val="00B83941"/>
    <w:rsid w:val="00B861B3"/>
    <w:rsid w:val="00BA1FAA"/>
    <w:rsid w:val="00BB0158"/>
    <w:rsid w:val="00BB4D16"/>
    <w:rsid w:val="00BB7603"/>
    <w:rsid w:val="00BB77F0"/>
    <w:rsid w:val="00BC1D59"/>
    <w:rsid w:val="00BC26E9"/>
    <w:rsid w:val="00BC29AF"/>
    <w:rsid w:val="00BC4D3E"/>
    <w:rsid w:val="00BC4D69"/>
    <w:rsid w:val="00BC66C8"/>
    <w:rsid w:val="00BD37AD"/>
    <w:rsid w:val="00BD3FF4"/>
    <w:rsid w:val="00BD402E"/>
    <w:rsid w:val="00BD4E25"/>
    <w:rsid w:val="00BE739E"/>
    <w:rsid w:val="00BF3AC7"/>
    <w:rsid w:val="00BF6B1C"/>
    <w:rsid w:val="00C006BA"/>
    <w:rsid w:val="00C0336C"/>
    <w:rsid w:val="00C04385"/>
    <w:rsid w:val="00C10126"/>
    <w:rsid w:val="00C10F3C"/>
    <w:rsid w:val="00C2071E"/>
    <w:rsid w:val="00C23306"/>
    <w:rsid w:val="00C26D5F"/>
    <w:rsid w:val="00C27463"/>
    <w:rsid w:val="00C35E00"/>
    <w:rsid w:val="00C4091E"/>
    <w:rsid w:val="00C42C39"/>
    <w:rsid w:val="00C42E7C"/>
    <w:rsid w:val="00C4327A"/>
    <w:rsid w:val="00C503AD"/>
    <w:rsid w:val="00C50C0C"/>
    <w:rsid w:val="00C52667"/>
    <w:rsid w:val="00C52A54"/>
    <w:rsid w:val="00C532FA"/>
    <w:rsid w:val="00C53D31"/>
    <w:rsid w:val="00C67C93"/>
    <w:rsid w:val="00C7787D"/>
    <w:rsid w:val="00C80E26"/>
    <w:rsid w:val="00C81398"/>
    <w:rsid w:val="00C81F49"/>
    <w:rsid w:val="00C8400A"/>
    <w:rsid w:val="00C85F46"/>
    <w:rsid w:val="00C90B8B"/>
    <w:rsid w:val="00C9255B"/>
    <w:rsid w:val="00C93E18"/>
    <w:rsid w:val="00C94910"/>
    <w:rsid w:val="00CA0C93"/>
    <w:rsid w:val="00CA2F90"/>
    <w:rsid w:val="00CC13C5"/>
    <w:rsid w:val="00CC1787"/>
    <w:rsid w:val="00CD056B"/>
    <w:rsid w:val="00CD1F3E"/>
    <w:rsid w:val="00CD4175"/>
    <w:rsid w:val="00CD4B5A"/>
    <w:rsid w:val="00CD4E16"/>
    <w:rsid w:val="00CD57BB"/>
    <w:rsid w:val="00CE38B0"/>
    <w:rsid w:val="00CE5FAB"/>
    <w:rsid w:val="00CF1C9E"/>
    <w:rsid w:val="00CF577A"/>
    <w:rsid w:val="00D02556"/>
    <w:rsid w:val="00D037BA"/>
    <w:rsid w:val="00D03CAC"/>
    <w:rsid w:val="00D04E3A"/>
    <w:rsid w:val="00D05C5A"/>
    <w:rsid w:val="00D06463"/>
    <w:rsid w:val="00D0731A"/>
    <w:rsid w:val="00D1031A"/>
    <w:rsid w:val="00D107A0"/>
    <w:rsid w:val="00D13C08"/>
    <w:rsid w:val="00D20DCB"/>
    <w:rsid w:val="00D21672"/>
    <w:rsid w:val="00D24BA6"/>
    <w:rsid w:val="00D30E25"/>
    <w:rsid w:val="00D317CB"/>
    <w:rsid w:val="00D35116"/>
    <w:rsid w:val="00D351AE"/>
    <w:rsid w:val="00D35CA9"/>
    <w:rsid w:val="00D40C07"/>
    <w:rsid w:val="00D40D2F"/>
    <w:rsid w:val="00D45D5E"/>
    <w:rsid w:val="00D462D0"/>
    <w:rsid w:val="00D47510"/>
    <w:rsid w:val="00D50C89"/>
    <w:rsid w:val="00D54358"/>
    <w:rsid w:val="00D546A5"/>
    <w:rsid w:val="00D553AD"/>
    <w:rsid w:val="00D55A10"/>
    <w:rsid w:val="00D57B8F"/>
    <w:rsid w:val="00D70F04"/>
    <w:rsid w:val="00D71489"/>
    <w:rsid w:val="00D7322B"/>
    <w:rsid w:val="00D73C27"/>
    <w:rsid w:val="00D740EC"/>
    <w:rsid w:val="00D761C8"/>
    <w:rsid w:val="00D81348"/>
    <w:rsid w:val="00D8254F"/>
    <w:rsid w:val="00D82EE1"/>
    <w:rsid w:val="00D85A05"/>
    <w:rsid w:val="00D860BF"/>
    <w:rsid w:val="00D90681"/>
    <w:rsid w:val="00D91885"/>
    <w:rsid w:val="00D93ED6"/>
    <w:rsid w:val="00DA7EF6"/>
    <w:rsid w:val="00DB33BE"/>
    <w:rsid w:val="00DB39E7"/>
    <w:rsid w:val="00DB4CD3"/>
    <w:rsid w:val="00DC00B2"/>
    <w:rsid w:val="00DC177A"/>
    <w:rsid w:val="00DC1D60"/>
    <w:rsid w:val="00DC25DF"/>
    <w:rsid w:val="00DC4588"/>
    <w:rsid w:val="00DD1105"/>
    <w:rsid w:val="00DD1B04"/>
    <w:rsid w:val="00DD49DC"/>
    <w:rsid w:val="00DD56F7"/>
    <w:rsid w:val="00DE3AD0"/>
    <w:rsid w:val="00DE3CFF"/>
    <w:rsid w:val="00DE450A"/>
    <w:rsid w:val="00DE59D7"/>
    <w:rsid w:val="00DF08ED"/>
    <w:rsid w:val="00DF71CA"/>
    <w:rsid w:val="00E01B1C"/>
    <w:rsid w:val="00E02081"/>
    <w:rsid w:val="00E03767"/>
    <w:rsid w:val="00E07B4D"/>
    <w:rsid w:val="00E10C78"/>
    <w:rsid w:val="00E15CB7"/>
    <w:rsid w:val="00E17B44"/>
    <w:rsid w:val="00E21005"/>
    <w:rsid w:val="00E22093"/>
    <w:rsid w:val="00E242C4"/>
    <w:rsid w:val="00E2488C"/>
    <w:rsid w:val="00E26C94"/>
    <w:rsid w:val="00E27243"/>
    <w:rsid w:val="00E31D9F"/>
    <w:rsid w:val="00E32F0C"/>
    <w:rsid w:val="00E47765"/>
    <w:rsid w:val="00E47E2C"/>
    <w:rsid w:val="00E51ADB"/>
    <w:rsid w:val="00E52EFB"/>
    <w:rsid w:val="00E54260"/>
    <w:rsid w:val="00E60C30"/>
    <w:rsid w:val="00E62471"/>
    <w:rsid w:val="00E6664A"/>
    <w:rsid w:val="00E72913"/>
    <w:rsid w:val="00E73370"/>
    <w:rsid w:val="00E75339"/>
    <w:rsid w:val="00E75998"/>
    <w:rsid w:val="00E766A4"/>
    <w:rsid w:val="00E81A91"/>
    <w:rsid w:val="00E82CD3"/>
    <w:rsid w:val="00E82FDE"/>
    <w:rsid w:val="00E93A15"/>
    <w:rsid w:val="00E978E6"/>
    <w:rsid w:val="00EA045C"/>
    <w:rsid w:val="00EA7ACE"/>
    <w:rsid w:val="00EB0802"/>
    <w:rsid w:val="00EB2776"/>
    <w:rsid w:val="00EB3432"/>
    <w:rsid w:val="00EB40B5"/>
    <w:rsid w:val="00EB4D67"/>
    <w:rsid w:val="00EB6913"/>
    <w:rsid w:val="00EB6CED"/>
    <w:rsid w:val="00EB7DCD"/>
    <w:rsid w:val="00EC3A02"/>
    <w:rsid w:val="00EC55FE"/>
    <w:rsid w:val="00EC6AAD"/>
    <w:rsid w:val="00EC6C19"/>
    <w:rsid w:val="00EC7482"/>
    <w:rsid w:val="00ED38CB"/>
    <w:rsid w:val="00ED54F4"/>
    <w:rsid w:val="00ED7F31"/>
    <w:rsid w:val="00EE07BB"/>
    <w:rsid w:val="00EE0CB5"/>
    <w:rsid w:val="00EE3D81"/>
    <w:rsid w:val="00EE3FF3"/>
    <w:rsid w:val="00EE4D96"/>
    <w:rsid w:val="00EF7D65"/>
    <w:rsid w:val="00F07EFF"/>
    <w:rsid w:val="00F176BE"/>
    <w:rsid w:val="00F20BA7"/>
    <w:rsid w:val="00F234DE"/>
    <w:rsid w:val="00F24EC0"/>
    <w:rsid w:val="00F30D0B"/>
    <w:rsid w:val="00F31EF4"/>
    <w:rsid w:val="00F31F53"/>
    <w:rsid w:val="00F36D14"/>
    <w:rsid w:val="00F45D0E"/>
    <w:rsid w:val="00F46181"/>
    <w:rsid w:val="00F46A3A"/>
    <w:rsid w:val="00F53D6E"/>
    <w:rsid w:val="00F55738"/>
    <w:rsid w:val="00F55B2D"/>
    <w:rsid w:val="00F6134C"/>
    <w:rsid w:val="00F6658D"/>
    <w:rsid w:val="00F670A2"/>
    <w:rsid w:val="00F677B9"/>
    <w:rsid w:val="00F82182"/>
    <w:rsid w:val="00F835B3"/>
    <w:rsid w:val="00F85127"/>
    <w:rsid w:val="00F85C33"/>
    <w:rsid w:val="00F873F5"/>
    <w:rsid w:val="00F90352"/>
    <w:rsid w:val="00F91E94"/>
    <w:rsid w:val="00F94818"/>
    <w:rsid w:val="00FA2F96"/>
    <w:rsid w:val="00FB5C45"/>
    <w:rsid w:val="00FC064D"/>
    <w:rsid w:val="00FC28D2"/>
    <w:rsid w:val="00FC5467"/>
    <w:rsid w:val="00FD01BA"/>
    <w:rsid w:val="00FD6C24"/>
    <w:rsid w:val="00FD779B"/>
    <w:rsid w:val="00FE6351"/>
    <w:rsid w:val="00FE69B5"/>
    <w:rsid w:val="00FE6FFB"/>
    <w:rsid w:val="00FF0363"/>
    <w:rsid w:val="00FF0793"/>
    <w:rsid w:val="00FF19EE"/>
    <w:rsid w:val="00FF24B8"/>
    <w:rsid w:val="00FF6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BE281D"/>
  <w15:docId w15:val="{9C94B242-B888-445A-A1D5-C851534F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5EB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746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5EB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7465EB"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sid w:val="007465EB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sid w:val="007465EB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7465EB"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sid w:val="007465EB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rsid w:val="007465EB"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sid w:val="007465EB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rsid w:val="00746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6"/>
    <w:qFormat/>
    <w:rsid w:val="007465EB"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rsid w:val="007465EB"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rsid w:val="007465EB"/>
    <w:pPr>
      <w:spacing w:before="80" w:after="80"/>
      <w:jc w:val="center"/>
    </w:pPr>
    <w:tblPr>
      <w:tblStyleRow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465EB"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65EB"/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rsid w:val="00746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5EB"/>
  </w:style>
  <w:style w:type="paragraph" w:styleId="Footer">
    <w:name w:val="footer"/>
    <w:basedOn w:val="Normal"/>
    <w:link w:val="FooterChar"/>
    <w:uiPriority w:val="99"/>
    <w:unhideWhenUsed/>
    <w:rsid w:val="007465EB"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465EB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877324"/>
    <w:pPr>
      <w:ind w:left="720"/>
      <w:contextualSpacing/>
    </w:pPr>
  </w:style>
  <w:style w:type="table" w:customStyle="1" w:styleId="GridTable3-Accent11">
    <w:name w:val="Grid Table 3 - Accent 11"/>
    <w:basedOn w:val="TableNormal"/>
    <w:uiPriority w:val="48"/>
    <w:rsid w:val="00A003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A003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C5C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5C11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5C11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5C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5C11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C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C1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704F"/>
    <w:rPr>
      <w:color w:val="1FB1E6" w:themeColor="hyperlink"/>
      <w:u w:val="single"/>
    </w:rPr>
  </w:style>
  <w:style w:type="character" w:customStyle="1" w:styleId="apple-converted-space">
    <w:name w:val="apple-converted-space"/>
    <w:basedOn w:val="DefaultParagraphFont"/>
    <w:rsid w:val="008730E7"/>
  </w:style>
  <w:style w:type="character" w:styleId="Strong">
    <w:name w:val="Strong"/>
    <w:basedOn w:val="DefaultParagraphFont"/>
    <w:uiPriority w:val="22"/>
    <w:qFormat/>
    <w:rsid w:val="008730E7"/>
    <w:rPr>
      <w:b/>
      <w:bCs/>
    </w:rPr>
  </w:style>
  <w:style w:type="paragraph" w:customStyle="1" w:styleId="Default">
    <w:name w:val="Default"/>
    <w:rsid w:val="004277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83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5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killpeed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im_000\Downloads\TS102919312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TS102919312.dotx</Template>
  <TotalTime>99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Links>
    <vt:vector size="12" baseType="variant">
      <vt:variant>
        <vt:i4>5373955</vt:i4>
      </vt:variant>
      <vt:variant>
        <vt:i4>6</vt:i4>
      </vt:variant>
      <vt:variant>
        <vt:i4>0</vt:i4>
      </vt:variant>
      <vt:variant>
        <vt:i4>5</vt:i4>
      </vt:variant>
      <vt:variant>
        <vt:lpwstr>http://www.skillpeed.com/</vt:lpwstr>
      </vt:variant>
      <vt:variant>
        <vt:lpwstr/>
      </vt:variant>
      <vt:variant>
        <vt:i4>5373955</vt:i4>
      </vt:variant>
      <vt:variant>
        <vt:i4>0</vt:i4>
      </vt:variant>
      <vt:variant>
        <vt:i4>0</vt:i4>
      </vt:variant>
      <vt:variant>
        <vt:i4>5</vt:i4>
      </vt:variant>
      <vt:variant>
        <vt:lpwstr>http://www.skillpeed.com/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SkillSpeed</dc:creator>
  <cp:lastModifiedBy>Roopal Godha</cp:lastModifiedBy>
  <cp:revision>7</cp:revision>
  <cp:lastPrinted>2015-01-28T09:40:00Z</cp:lastPrinted>
  <dcterms:created xsi:type="dcterms:W3CDTF">2016-08-02T10:55:00Z</dcterms:created>
  <dcterms:modified xsi:type="dcterms:W3CDTF">2017-05-28T11:42:00Z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</Properties>
</file>