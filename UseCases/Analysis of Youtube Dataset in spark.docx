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45" w:rsidRPr="00581F5B" w:rsidRDefault="00342A3C" w:rsidP="00C90B8B">
      <w:pPr>
        <w:pStyle w:val="Title"/>
        <w:pBdr>
          <w:bottom w:val="thickThinLargeGap" w:sz="12" w:space="4" w:color="1FB1E6" w:themeColor="accent1"/>
        </w:pBdr>
        <w:jc w:val="center"/>
        <w:rPr>
          <w:b/>
          <w:sz w:val="36"/>
          <w:szCs w:val="36"/>
        </w:rPr>
      </w:pPr>
      <w:r w:rsidRPr="00581F5B">
        <w:rPr>
          <w:b/>
          <w:sz w:val="36"/>
          <w:szCs w:val="36"/>
        </w:rPr>
        <w:t xml:space="preserve">Analysis of </w:t>
      </w:r>
      <w:r w:rsidR="002C09A7" w:rsidRPr="002C09A7">
        <w:rPr>
          <w:rFonts w:cs="Calibri"/>
          <w:b/>
          <w:bCs/>
          <w:sz w:val="36"/>
          <w:szCs w:val="36"/>
        </w:rPr>
        <w:t xml:space="preserve">YOUTUBE </w:t>
      </w:r>
      <w:r w:rsidR="002C09A7" w:rsidRPr="00581F5B">
        <w:rPr>
          <w:b/>
          <w:sz w:val="36"/>
          <w:szCs w:val="36"/>
        </w:rPr>
        <w:t>Data</w:t>
      </w:r>
      <w:r w:rsidR="00427737" w:rsidRPr="00581F5B">
        <w:rPr>
          <w:b/>
          <w:sz w:val="36"/>
          <w:szCs w:val="36"/>
        </w:rPr>
        <w:t xml:space="preserve"> </w:t>
      </w:r>
    </w:p>
    <w:p w:rsidR="002C09A7" w:rsidRPr="002C09A7" w:rsidRDefault="002C09A7" w:rsidP="002C09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entury Gothic"/>
          <w:color w:val="000000"/>
          <w:sz w:val="24"/>
          <w:szCs w:val="24"/>
        </w:rPr>
      </w:pPr>
    </w:p>
    <w:p w:rsidR="0093644F" w:rsidRPr="00581F5B" w:rsidRDefault="00342A3C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581F5B">
        <w:rPr>
          <w:rFonts w:asciiTheme="majorHAnsi" w:hAnsiTheme="majorHAnsi" w:cs="Arial"/>
          <w:b/>
          <w:color w:val="0070C0"/>
          <w:sz w:val="22"/>
          <w:szCs w:val="22"/>
        </w:rPr>
        <w:t>Description:</w:t>
      </w:r>
    </w:p>
    <w:p w:rsidR="00342A3C" w:rsidRPr="00581F5B" w:rsidRDefault="00342A3C" w:rsidP="0093644F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2C09A7">
        <w:rPr>
          <w:rFonts w:asciiTheme="majorHAnsi" w:hAnsiTheme="majorHAnsi" w:cs="Arial"/>
          <w:sz w:val="22"/>
          <w:szCs w:val="22"/>
        </w:rPr>
        <w:t xml:space="preserve">This dataset consists of the information of videos being uploaded, viewed, subscribed etc.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2C09A7">
        <w:rPr>
          <w:rFonts w:asciiTheme="majorHAnsi" w:hAnsiTheme="majorHAnsi" w:cs="Arial"/>
          <w:sz w:val="22"/>
          <w:szCs w:val="22"/>
        </w:rPr>
        <w:t xml:space="preserve">Get the dataset attached with the document. (Text file) </w:t>
      </w:r>
    </w:p>
    <w:p w:rsidR="00342A3C" w:rsidRPr="00581F5B" w:rsidRDefault="00342A3C" w:rsidP="0093644F">
      <w:pPr>
        <w:spacing w:after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427737" w:rsidRPr="00581F5B" w:rsidRDefault="00427737" w:rsidP="0093644F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  <w:r w:rsidRPr="00581F5B">
        <w:rPr>
          <w:rFonts w:asciiTheme="majorHAnsi" w:hAnsiTheme="majorHAnsi" w:cs="Arial"/>
          <w:b/>
          <w:color w:val="0070C0"/>
          <w:sz w:val="22"/>
          <w:szCs w:val="22"/>
        </w:rPr>
        <w:t>Parameters:</w:t>
      </w: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1: Video id of 11 characters.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2: </w:t>
      </w:r>
      <w:proofErr w:type="spellStart"/>
      <w:r w:rsidR="00453C7C" w:rsidRPr="00581F5B">
        <w:rPr>
          <w:rFonts w:asciiTheme="majorHAnsi" w:hAnsiTheme="majorHAnsi" w:cs="Arial"/>
          <w:sz w:val="22"/>
          <w:szCs w:val="22"/>
        </w:rPr>
        <w:t>Uploa</w:t>
      </w:r>
      <w:r w:rsidR="00453C7C">
        <w:rPr>
          <w:rFonts w:asciiTheme="majorHAnsi" w:hAnsiTheme="majorHAnsi" w:cs="Arial"/>
          <w:sz w:val="22"/>
          <w:szCs w:val="22"/>
        </w:rPr>
        <w:t>der</w:t>
      </w:r>
      <w:proofErr w:type="spellEnd"/>
      <w:r w:rsidRPr="00581F5B">
        <w:rPr>
          <w:rFonts w:asciiTheme="majorHAnsi" w:hAnsiTheme="majorHAnsi" w:cs="Arial"/>
          <w:sz w:val="22"/>
          <w:szCs w:val="22"/>
        </w:rPr>
        <w:t xml:space="preserve">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3: Interval between day of establishment of YouTube and the date of uploading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4: Category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5: Length of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6: Number of views for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7: Rating on the video.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8: Number of ratings given for the video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9: Number of comments on the videos.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Column 10: Related video ids with the uploaded video. </w:t>
      </w:r>
    </w:p>
    <w:p w:rsidR="00A42A7E" w:rsidRPr="00581F5B" w:rsidRDefault="00A42A7E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52767F" w:rsidRPr="00581F5B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52767F" w:rsidRPr="00581F5B" w:rsidRDefault="0052767F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427737" w:rsidRPr="00581F5B" w:rsidRDefault="00427737" w:rsidP="00427737">
      <w:pPr>
        <w:pStyle w:val="Default"/>
        <w:ind w:left="720"/>
        <w:rPr>
          <w:rFonts w:asciiTheme="majorHAnsi" w:hAnsiTheme="majorHAnsi" w:cs="Arial"/>
          <w:sz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D1F3E" w:rsidRPr="00581F5B" w:rsidRDefault="00CD1F3E" w:rsidP="00427737">
      <w:pPr>
        <w:spacing w:after="0"/>
        <w:rPr>
          <w:rFonts w:asciiTheme="majorHAnsi" w:hAnsiTheme="majorHAnsi" w:cs="Arial"/>
          <w:b/>
          <w:color w:val="B86102" w:themeColor="accent3" w:themeShade="BF"/>
          <w:sz w:val="22"/>
          <w:szCs w:val="22"/>
        </w:rPr>
      </w:pPr>
    </w:p>
    <w:p w:rsidR="00C5473A" w:rsidRPr="00581F5B" w:rsidRDefault="00C5473A" w:rsidP="00C5473A">
      <w:pPr>
        <w:spacing w:after="0"/>
        <w:rPr>
          <w:rFonts w:asciiTheme="majorHAnsi" w:hAnsiTheme="majorHAnsi" w:cs="Arial"/>
          <w:b/>
          <w:color w:val="0070C0"/>
          <w:sz w:val="22"/>
          <w:szCs w:val="22"/>
        </w:rPr>
      </w:pPr>
    </w:p>
    <w:p w:rsidR="00C5473A" w:rsidRPr="00581F5B" w:rsidRDefault="00C5473A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9A16B5" w:rsidRDefault="009A16B5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9A16B5" w:rsidRDefault="009A16B5" w:rsidP="00C5473A">
      <w:pPr>
        <w:spacing w:after="0"/>
        <w:rPr>
          <w:rFonts w:asciiTheme="majorHAnsi" w:hAnsiTheme="majorHAnsi" w:cs="Arial"/>
          <w:b/>
          <w:color w:val="0070C0"/>
          <w:sz w:val="24"/>
          <w:szCs w:val="24"/>
        </w:rPr>
      </w:pPr>
    </w:p>
    <w:p w:rsidR="00EC3A02" w:rsidRPr="00581F5B" w:rsidRDefault="00427737" w:rsidP="00C5473A">
      <w:pPr>
        <w:spacing w:after="0"/>
        <w:rPr>
          <w:rFonts w:asciiTheme="majorHAnsi" w:hAnsiTheme="majorHAnsi" w:cs="Arial"/>
          <w:color w:val="auto"/>
          <w:sz w:val="24"/>
          <w:szCs w:val="24"/>
        </w:rPr>
      </w:pPr>
      <w:r w:rsidRPr="00581F5B">
        <w:rPr>
          <w:rFonts w:asciiTheme="majorHAnsi" w:hAnsiTheme="majorHAnsi" w:cs="Arial"/>
          <w:b/>
          <w:color w:val="0070C0"/>
          <w:sz w:val="24"/>
          <w:szCs w:val="24"/>
        </w:rPr>
        <w:lastRenderedPageBreak/>
        <w:t xml:space="preserve">Problem </w:t>
      </w:r>
      <w:r w:rsidR="00CD1F3E" w:rsidRPr="00581F5B">
        <w:rPr>
          <w:rFonts w:asciiTheme="majorHAnsi" w:hAnsiTheme="majorHAnsi" w:cs="Arial"/>
          <w:b/>
          <w:color w:val="0070C0"/>
          <w:sz w:val="24"/>
          <w:szCs w:val="24"/>
        </w:rPr>
        <w:t>and Solutions</w:t>
      </w:r>
      <w:r w:rsidRPr="00581F5B">
        <w:rPr>
          <w:rFonts w:asciiTheme="majorHAnsi" w:hAnsiTheme="majorHAnsi" w:cs="Arial"/>
          <w:b/>
          <w:color w:val="0070C0"/>
          <w:sz w:val="24"/>
          <w:szCs w:val="24"/>
        </w:rPr>
        <w:t>:</w:t>
      </w: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the 5 User Id who has uploaded maximum number of Videos and highest number of viewer with video-Id.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the top 20 videos, for which, maximum peoples has subscribed and maximum number of ratting has been given in YouTube.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top five video categories which uploaded maximum number of videos in YouTube. </w:t>
      </w:r>
    </w:p>
    <w:p w:rsidR="00C5473A" w:rsidRPr="002C09A7" w:rsidRDefault="00C5473A" w:rsidP="00C547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 xml:space="preserve">Find out those videos which has great rating, max subscription, viewer and comments. </w:t>
      </w:r>
      <w:r w:rsidRPr="00581F5B">
        <w:rPr>
          <w:rFonts w:asciiTheme="majorHAnsi" w:hAnsiTheme="majorHAnsi" w:cs="Arial"/>
          <w:sz w:val="22"/>
          <w:szCs w:val="22"/>
        </w:rPr>
        <w:br/>
      </w:r>
    </w:p>
    <w:p w:rsidR="00C5473A" w:rsidRPr="00581F5B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>Count the number of videos whose size is lesser that 1MB(1024kb)</w:t>
      </w:r>
      <w:r w:rsidRPr="00581F5B">
        <w:rPr>
          <w:rFonts w:asciiTheme="majorHAnsi" w:hAnsiTheme="majorHAnsi" w:cs="Arial"/>
          <w:sz w:val="22"/>
          <w:szCs w:val="22"/>
        </w:rPr>
        <w:br/>
      </w:r>
    </w:p>
    <w:p w:rsidR="00C5473A" w:rsidRDefault="00C5473A" w:rsidP="00C5473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581F5B">
        <w:rPr>
          <w:rFonts w:asciiTheme="majorHAnsi" w:hAnsiTheme="majorHAnsi" w:cs="Arial"/>
          <w:sz w:val="22"/>
          <w:szCs w:val="22"/>
        </w:rPr>
        <w:t>Find out the video ids categorized as “Comedy” and “Film &amp; Animation”</w:t>
      </w:r>
    </w:p>
    <w:p w:rsidR="00DA1DED" w:rsidRDefault="00DA1DED" w:rsidP="00DA1DE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</w:p>
    <w:p w:rsidR="00DA1DED" w:rsidRDefault="00DA1DED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Highest number of viewer with video-id.</w:t>
      </w:r>
    </w:p>
    <w:p w:rsidR="00D11CA5" w:rsidRDefault="00DA1DED" w:rsidP="006F7E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 w:rsidRPr="00D11CA5">
        <w:rPr>
          <w:rFonts w:asciiTheme="majorHAnsi" w:hAnsiTheme="majorHAnsi" w:cs="Arial"/>
          <w:sz w:val="22"/>
          <w:szCs w:val="22"/>
        </w:rPr>
        <w:t>User-id (</w:t>
      </w:r>
      <w:proofErr w:type="spellStart"/>
      <w:r w:rsidRPr="00D11CA5">
        <w:rPr>
          <w:rFonts w:asciiTheme="majorHAnsi" w:hAnsiTheme="majorHAnsi" w:cs="Arial"/>
          <w:sz w:val="22"/>
          <w:szCs w:val="22"/>
        </w:rPr>
        <w:t>uploader</w:t>
      </w:r>
      <w:proofErr w:type="spellEnd"/>
      <w:r w:rsidRPr="00D11CA5">
        <w:rPr>
          <w:rFonts w:asciiTheme="majorHAnsi" w:hAnsiTheme="majorHAnsi" w:cs="Arial"/>
          <w:sz w:val="22"/>
          <w:szCs w:val="22"/>
        </w:rPr>
        <w:t xml:space="preserve"> name) who has uploaded </w:t>
      </w:r>
      <w:r w:rsidR="00D11CA5" w:rsidRPr="00D11CA5">
        <w:rPr>
          <w:rFonts w:asciiTheme="majorHAnsi" w:hAnsiTheme="majorHAnsi" w:cs="Arial"/>
          <w:sz w:val="22"/>
          <w:szCs w:val="22"/>
        </w:rPr>
        <w:t xml:space="preserve">max number of </w:t>
      </w:r>
      <w:r w:rsidRPr="00D11CA5">
        <w:rPr>
          <w:rFonts w:asciiTheme="majorHAnsi" w:hAnsiTheme="majorHAnsi" w:cs="Arial"/>
          <w:sz w:val="22"/>
          <w:szCs w:val="22"/>
        </w:rPr>
        <w:t xml:space="preserve">videos </w:t>
      </w:r>
      <w:r w:rsidR="00D11CA5">
        <w:rPr>
          <w:rFonts w:asciiTheme="majorHAnsi" w:hAnsiTheme="majorHAnsi" w:cs="Arial"/>
          <w:sz w:val="22"/>
          <w:szCs w:val="22"/>
        </w:rPr>
        <w:t>**</w:t>
      </w:r>
    </w:p>
    <w:p w:rsidR="00DA1DED" w:rsidRPr="00D11CA5" w:rsidRDefault="0017596D" w:rsidP="006F7E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Top 20 video ids of m</w:t>
      </w:r>
      <w:r w:rsidR="00DA1DED" w:rsidRPr="00D11CA5">
        <w:rPr>
          <w:rFonts w:asciiTheme="majorHAnsi" w:hAnsiTheme="majorHAnsi" w:cs="Arial"/>
          <w:sz w:val="22"/>
          <w:szCs w:val="22"/>
        </w:rPr>
        <w:t>aximum subscription of videos</w:t>
      </w:r>
    </w:p>
    <w:p w:rsidR="00D11CA5" w:rsidRPr="00D11CA5" w:rsidRDefault="00C5269A" w:rsidP="00D11C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Maximum ratings of videos with video-id</w:t>
      </w:r>
      <w:r w:rsidR="00197000">
        <w:rPr>
          <w:rFonts w:asciiTheme="majorHAnsi" w:hAnsiTheme="majorHAnsi" w:cs="Arial"/>
          <w:sz w:val="22"/>
          <w:szCs w:val="22"/>
        </w:rPr>
        <w:t xml:space="preserve">, category, </w:t>
      </w:r>
      <w:proofErr w:type="spellStart"/>
      <w:r w:rsidR="00197000">
        <w:rPr>
          <w:rFonts w:asciiTheme="majorHAnsi" w:hAnsiTheme="majorHAnsi" w:cs="Arial"/>
          <w:sz w:val="22"/>
          <w:szCs w:val="22"/>
        </w:rPr>
        <w:t>uploader</w:t>
      </w:r>
      <w:proofErr w:type="spellEnd"/>
      <w:r w:rsidR="00197000">
        <w:rPr>
          <w:rFonts w:asciiTheme="majorHAnsi" w:hAnsiTheme="majorHAnsi" w:cs="Arial"/>
          <w:sz w:val="22"/>
          <w:szCs w:val="22"/>
        </w:rPr>
        <w:t xml:space="preserve"> etc.</w:t>
      </w:r>
    </w:p>
    <w:p w:rsidR="00D11CA5" w:rsidRDefault="00D11CA5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Number of videos, sized lesser than 1 MB.</w:t>
      </w:r>
    </w:p>
    <w:p w:rsidR="00D11CA5" w:rsidRPr="00DA1DED" w:rsidRDefault="00D11CA5" w:rsidP="00DA1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Video-ids categorized as “Comedy” &amp; “Film &amp; Animation”</w:t>
      </w:r>
    </w:p>
    <w:p w:rsidR="00706F70" w:rsidRPr="00581F5B" w:rsidRDefault="00FB5C45" w:rsidP="00FB5C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auto"/>
          <w:sz w:val="22"/>
          <w:szCs w:val="22"/>
          <w:lang w:val="en-IN" w:bidi="hi-IN"/>
        </w:rPr>
      </w:pPr>
      <w:r w:rsidRPr="00581F5B">
        <w:rPr>
          <w:rFonts w:asciiTheme="majorHAnsi" w:hAnsiTheme="majorHAnsi" w:cs="Arial"/>
          <w:color w:val="auto"/>
          <w:sz w:val="22"/>
          <w:szCs w:val="22"/>
          <w:lang w:val="en-IN" w:bidi="hi-IN"/>
        </w:rPr>
        <w:t xml:space="preserve">           </w:t>
      </w:r>
    </w:p>
    <w:sectPr w:rsidR="00706F70" w:rsidRPr="00581F5B" w:rsidSect="00006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296" w:bottom="864" w:left="1296" w:header="1304" w:footer="720" w:gutter="0"/>
      <w:pgBorders w:offsetFrom="page">
        <w:top w:val="single" w:sz="36" w:space="0" w:color="00B0F0"/>
        <w:left w:val="single" w:sz="36" w:space="0" w:color="00B0F0"/>
        <w:bottom w:val="single" w:sz="36" w:space="0" w:color="00B0F0"/>
        <w:right w:val="single" w:sz="36" w:space="0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88" w:rsidRDefault="003B1B88">
      <w:pPr>
        <w:spacing w:after="0" w:line="240" w:lineRule="auto"/>
      </w:pPr>
      <w:r>
        <w:separator/>
      </w:r>
    </w:p>
  </w:endnote>
  <w:endnote w:type="continuationSeparator" w:id="0">
    <w:p w:rsidR="003B1B88" w:rsidRDefault="003B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DBD" w:rsidRDefault="00332D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6A" w:rsidRPr="001406FB" w:rsidRDefault="001406FB" w:rsidP="001406FB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r w:rsidR="00332DBD" w:rsidRPr="00332DBD">
      <w:t>www.designpathshala.com</w:t>
    </w:r>
    <w:bookmarkStart w:id="0" w:name="_GoBack"/>
    <w:bookmarkEnd w:id="0"/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-994487609"/>
        <w:docPartObj>
          <w:docPartGallery w:val="Page Numbers (Top of Page)"/>
          <w:docPartUnique/>
        </w:docPartObj>
      </w:sdtPr>
      <w:sdtEndPr/>
      <w:sdtContent>
        <w:r w:rsidRPr="00B64BB0">
          <w:rPr>
            <w:sz w:val="22"/>
            <w:szCs w:val="22"/>
          </w:rPr>
          <w:t xml:space="preserve">Page </w:t>
        </w:r>
        <w:r w:rsidR="0032331E" w:rsidRPr="00B64BB0">
          <w:rPr>
            <w:b/>
            <w:bCs/>
            <w:sz w:val="22"/>
            <w:szCs w:val="22"/>
          </w:rPr>
          <w:fldChar w:fldCharType="begin"/>
        </w:r>
        <w:r w:rsidRPr="00B64BB0">
          <w:rPr>
            <w:b/>
            <w:bCs/>
            <w:sz w:val="22"/>
            <w:szCs w:val="22"/>
          </w:rPr>
          <w:instrText xml:space="preserve"> PAGE </w:instrText>
        </w:r>
        <w:r w:rsidR="0032331E" w:rsidRPr="00B64BB0">
          <w:rPr>
            <w:b/>
            <w:bCs/>
            <w:sz w:val="22"/>
            <w:szCs w:val="22"/>
          </w:rPr>
          <w:fldChar w:fldCharType="separate"/>
        </w:r>
        <w:r w:rsidR="00332DBD">
          <w:rPr>
            <w:b/>
            <w:bCs/>
            <w:noProof/>
            <w:sz w:val="22"/>
            <w:szCs w:val="22"/>
          </w:rPr>
          <w:t>2</w:t>
        </w:r>
        <w:r w:rsidR="0032331E"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6A" w:rsidRPr="001C5E75" w:rsidRDefault="00B64BB0" w:rsidP="00B64BB0">
    <w:pPr>
      <w:rPr>
        <w:color w:val="002060"/>
        <w:sz w:val="24"/>
        <w:szCs w:val="24"/>
      </w:rPr>
    </w:pPr>
    <w:r w:rsidRPr="00B64BB0">
      <w:rPr>
        <w:sz w:val="24"/>
        <w:szCs w:val="24"/>
      </w:rPr>
      <w:ptab w:relativeTo="margin" w:alignment="center" w:leader="none"/>
    </w:r>
    <w:r w:rsidR="00332DBD" w:rsidRPr="00332DBD">
      <w:t>www.designpathshala.com</w:t>
    </w:r>
    <w:r w:rsidRPr="00B64BB0">
      <w:rPr>
        <w:sz w:val="24"/>
        <w:szCs w:val="24"/>
      </w:rPr>
      <w:ptab w:relativeTo="margin" w:alignment="right" w:leader="none"/>
    </w:r>
    <w:sdt>
      <w:sdtPr>
        <w:rPr>
          <w:sz w:val="24"/>
          <w:szCs w:val="24"/>
        </w:rPr>
        <w:id w:val="799345563"/>
        <w:docPartObj>
          <w:docPartGallery w:val="Page Numbers (Top of Page)"/>
          <w:docPartUnique/>
        </w:docPartObj>
      </w:sdtPr>
      <w:sdtEndPr/>
      <w:sdtContent>
        <w:r w:rsidR="009B1CC7" w:rsidRPr="00B64BB0">
          <w:rPr>
            <w:sz w:val="22"/>
            <w:szCs w:val="22"/>
          </w:rPr>
          <w:t xml:space="preserve">Page </w:t>
        </w:r>
        <w:r w:rsidR="0032331E" w:rsidRPr="00B64BB0">
          <w:rPr>
            <w:b/>
            <w:bCs/>
            <w:sz w:val="22"/>
            <w:szCs w:val="22"/>
          </w:rPr>
          <w:fldChar w:fldCharType="begin"/>
        </w:r>
        <w:r w:rsidR="009B1CC7" w:rsidRPr="00B64BB0">
          <w:rPr>
            <w:b/>
            <w:bCs/>
            <w:sz w:val="22"/>
            <w:szCs w:val="22"/>
          </w:rPr>
          <w:instrText xml:space="preserve"> PAGE </w:instrText>
        </w:r>
        <w:r w:rsidR="0032331E" w:rsidRPr="00B64BB0">
          <w:rPr>
            <w:b/>
            <w:bCs/>
            <w:sz w:val="22"/>
            <w:szCs w:val="22"/>
          </w:rPr>
          <w:fldChar w:fldCharType="separate"/>
        </w:r>
        <w:r w:rsidR="00332DBD">
          <w:rPr>
            <w:b/>
            <w:bCs/>
            <w:noProof/>
            <w:sz w:val="22"/>
            <w:szCs w:val="22"/>
          </w:rPr>
          <w:t>1</w:t>
        </w:r>
        <w:r w:rsidR="0032331E" w:rsidRPr="00B64BB0">
          <w:rPr>
            <w:b/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88" w:rsidRDefault="003B1B88">
      <w:pPr>
        <w:spacing w:after="0" w:line="240" w:lineRule="auto"/>
      </w:pPr>
      <w:r>
        <w:separator/>
      </w:r>
    </w:p>
  </w:footnote>
  <w:footnote w:type="continuationSeparator" w:id="0">
    <w:p w:rsidR="003B1B88" w:rsidRDefault="003B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DBD" w:rsidRDefault="00332D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2FA" w:rsidRPr="00C532FA" w:rsidRDefault="00C532FA" w:rsidP="00C532FA">
    <w:pPr>
      <w:pStyle w:val="Header"/>
      <w:tabs>
        <w:tab w:val="clear" w:pos="4680"/>
        <w:tab w:val="clear" w:pos="9360"/>
      </w:tabs>
      <w:rPr>
        <w:color w:val="7F7F7F" w:themeColor="text1" w:themeTint="8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A3C" w:rsidRPr="00E17B44" w:rsidRDefault="00342A3C" w:rsidP="00500F00">
    <w:pPr>
      <w:pStyle w:val="Header"/>
      <w:tabs>
        <w:tab w:val="clear" w:pos="4680"/>
        <w:tab w:val="clear" w:pos="9360"/>
      </w:tabs>
      <w:rPr>
        <w:color w:val="7F7F7F" w:themeColor="text1" w:themeTint="80"/>
        <w:sz w:val="22"/>
        <w:szCs w:val="22"/>
      </w:rPr>
    </w:pPr>
    <w:r>
      <w:rPr>
        <w:color w:val="7F7F7F" w:themeColor="text1" w:themeTint="80"/>
        <w:sz w:val="22"/>
        <w:szCs w:val="22"/>
      </w:rPr>
      <w:t>Spark and Scala</w:t>
    </w:r>
  </w:p>
  <w:p w:rsidR="00E978E6" w:rsidRDefault="00E978E6">
    <w:pPr>
      <w:pStyle w:val="Header"/>
    </w:pPr>
  </w:p>
  <w:p w:rsidR="005F7A6A" w:rsidRDefault="005F7A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C65"/>
    <w:multiLevelType w:val="hybridMultilevel"/>
    <w:tmpl w:val="54D02D00"/>
    <w:lvl w:ilvl="0" w:tplc="F848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8608F"/>
    <w:multiLevelType w:val="hybridMultilevel"/>
    <w:tmpl w:val="A086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770"/>
    <w:multiLevelType w:val="hybridMultilevel"/>
    <w:tmpl w:val="38E8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B5AEB"/>
    <w:multiLevelType w:val="hybridMultilevel"/>
    <w:tmpl w:val="642C4360"/>
    <w:lvl w:ilvl="0" w:tplc="DE5CF9E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22C"/>
    <w:multiLevelType w:val="hybridMultilevel"/>
    <w:tmpl w:val="69A43840"/>
    <w:lvl w:ilvl="0" w:tplc="E09676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C73EFF"/>
    <w:multiLevelType w:val="hybridMultilevel"/>
    <w:tmpl w:val="5F163A66"/>
    <w:lvl w:ilvl="0" w:tplc="6F42DA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1C4D3A"/>
    <w:multiLevelType w:val="hybridMultilevel"/>
    <w:tmpl w:val="7C5A2676"/>
    <w:lvl w:ilvl="0" w:tplc="62D04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07F5A"/>
    <w:multiLevelType w:val="hybridMultilevel"/>
    <w:tmpl w:val="3E06DBAA"/>
    <w:lvl w:ilvl="0" w:tplc="DE5CF9E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452E8"/>
    <w:multiLevelType w:val="hybridMultilevel"/>
    <w:tmpl w:val="6BC26306"/>
    <w:lvl w:ilvl="0" w:tplc="CE2E4A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4317C"/>
    <w:multiLevelType w:val="hybridMultilevel"/>
    <w:tmpl w:val="2650460C"/>
    <w:lvl w:ilvl="0" w:tplc="CAB882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9376C50"/>
    <w:multiLevelType w:val="hybridMultilevel"/>
    <w:tmpl w:val="9984C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95C61"/>
    <w:multiLevelType w:val="hybridMultilevel"/>
    <w:tmpl w:val="8E5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37DAF"/>
    <w:multiLevelType w:val="hybridMultilevel"/>
    <w:tmpl w:val="D70E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E15BE"/>
    <w:multiLevelType w:val="hybridMultilevel"/>
    <w:tmpl w:val="84C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A6C5F"/>
    <w:multiLevelType w:val="hybridMultilevel"/>
    <w:tmpl w:val="E960A60A"/>
    <w:lvl w:ilvl="0" w:tplc="E096763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595959" w:themeColor="text1" w:themeTint="A6"/>
      </w:rPr>
    </w:lvl>
    <w:lvl w:ilvl="1" w:tplc="E096763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color w:val="595959" w:themeColor="text1" w:themeTint="A6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2C0614"/>
    <w:multiLevelType w:val="hybridMultilevel"/>
    <w:tmpl w:val="22D8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45E4C"/>
    <w:multiLevelType w:val="hybridMultilevel"/>
    <w:tmpl w:val="AA32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5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72"/>
    <w:rsid w:val="000025F6"/>
    <w:rsid w:val="00006AC6"/>
    <w:rsid w:val="00007E5B"/>
    <w:rsid w:val="00011979"/>
    <w:rsid w:val="00011CA2"/>
    <w:rsid w:val="00014C0E"/>
    <w:rsid w:val="00016694"/>
    <w:rsid w:val="00016EAC"/>
    <w:rsid w:val="00022DD0"/>
    <w:rsid w:val="000314B5"/>
    <w:rsid w:val="00033438"/>
    <w:rsid w:val="00036376"/>
    <w:rsid w:val="00037C56"/>
    <w:rsid w:val="00043824"/>
    <w:rsid w:val="00043A84"/>
    <w:rsid w:val="00043D9F"/>
    <w:rsid w:val="0004688B"/>
    <w:rsid w:val="00051390"/>
    <w:rsid w:val="0006431C"/>
    <w:rsid w:val="00075636"/>
    <w:rsid w:val="00080158"/>
    <w:rsid w:val="00080394"/>
    <w:rsid w:val="0008620D"/>
    <w:rsid w:val="000870A5"/>
    <w:rsid w:val="000910D8"/>
    <w:rsid w:val="00092BC1"/>
    <w:rsid w:val="000A0D55"/>
    <w:rsid w:val="000A1F8B"/>
    <w:rsid w:val="000A4590"/>
    <w:rsid w:val="000B047C"/>
    <w:rsid w:val="000B3EE1"/>
    <w:rsid w:val="000B5864"/>
    <w:rsid w:val="000C1839"/>
    <w:rsid w:val="000C1CDA"/>
    <w:rsid w:val="000C559B"/>
    <w:rsid w:val="000C5C11"/>
    <w:rsid w:val="000D33C4"/>
    <w:rsid w:val="000D592F"/>
    <w:rsid w:val="000D59D7"/>
    <w:rsid w:val="000E313B"/>
    <w:rsid w:val="000E692B"/>
    <w:rsid w:val="000F056F"/>
    <w:rsid w:val="000F2B4D"/>
    <w:rsid w:val="000F669C"/>
    <w:rsid w:val="00101868"/>
    <w:rsid w:val="001054DE"/>
    <w:rsid w:val="001071C0"/>
    <w:rsid w:val="00116F41"/>
    <w:rsid w:val="001170EE"/>
    <w:rsid w:val="0012227B"/>
    <w:rsid w:val="00122C22"/>
    <w:rsid w:val="00122DD9"/>
    <w:rsid w:val="00131A14"/>
    <w:rsid w:val="001366C7"/>
    <w:rsid w:val="0013671B"/>
    <w:rsid w:val="00136782"/>
    <w:rsid w:val="00136E0A"/>
    <w:rsid w:val="001406FB"/>
    <w:rsid w:val="001413AE"/>
    <w:rsid w:val="00142B05"/>
    <w:rsid w:val="00143443"/>
    <w:rsid w:val="00145FB6"/>
    <w:rsid w:val="00151FB9"/>
    <w:rsid w:val="0015289B"/>
    <w:rsid w:val="00152C28"/>
    <w:rsid w:val="00154560"/>
    <w:rsid w:val="00155447"/>
    <w:rsid w:val="00155B84"/>
    <w:rsid w:val="001567FD"/>
    <w:rsid w:val="00157009"/>
    <w:rsid w:val="001603D2"/>
    <w:rsid w:val="0016786A"/>
    <w:rsid w:val="0017219E"/>
    <w:rsid w:val="0017596D"/>
    <w:rsid w:val="00176CE7"/>
    <w:rsid w:val="00176F4F"/>
    <w:rsid w:val="00177712"/>
    <w:rsid w:val="00177DCF"/>
    <w:rsid w:val="001863E3"/>
    <w:rsid w:val="00191158"/>
    <w:rsid w:val="00192D94"/>
    <w:rsid w:val="001947DE"/>
    <w:rsid w:val="00197000"/>
    <w:rsid w:val="001972EE"/>
    <w:rsid w:val="001A4AE2"/>
    <w:rsid w:val="001A55F1"/>
    <w:rsid w:val="001A6E82"/>
    <w:rsid w:val="001B3D25"/>
    <w:rsid w:val="001B65E2"/>
    <w:rsid w:val="001B7E79"/>
    <w:rsid w:val="001C0038"/>
    <w:rsid w:val="001C1B39"/>
    <w:rsid w:val="001C44C9"/>
    <w:rsid w:val="001C5E75"/>
    <w:rsid w:val="001D035C"/>
    <w:rsid w:val="001D1FA3"/>
    <w:rsid w:val="001D312C"/>
    <w:rsid w:val="001D383C"/>
    <w:rsid w:val="001D4E2E"/>
    <w:rsid w:val="001D57BD"/>
    <w:rsid w:val="001D5EF6"/>
    <w:rsid w:val="001E0AEB"/>
    <w:rsid w:val="001E44BB"/>
    <w:rsid w:val="001F238C"/>
    <w:rsid w:val="001F3FC2"/>
    <w:rsid w:val="001F43E5"/>
    <w:rsid w:val="00203904"/>
    <w:rsid w:val="0021385E"/>
    <w:rsid w:val="00214B17"/>
    <w:rsid w:val="00214F79"/>
    <w:rsid w:val="00226998"/>
    <w:rsid w:val="00233E27"/>
    <w:rsid w:val="00235B1B"/>
    <w:rsid w:val="00237FE3"/>
    <w:rsid w:val="00242137"/>
    <w:rsid w:val="00245639"/>
    <w:rsid w:val="00247223"/>
    <w:rsid w:val="0025365C"/>
    <w:rsid w:val="00254B2E"/>
    <w:rsid w:val="00264558"/>
    <w:rsid w:val="00265F48"/>
    <w:rsid w:val="00266381"/>
    <w:rsid w:val="00266597"/>
    <w:rsid w:val="00267E52"/>
    <w:rsid w:val="0027162C"/>
    <w:rsid w:val="00271CAC"/>
    <w:rsid w:val="0027427D"/>
    <w:rsid w:val="00276F9E"/>
    <w:rsid w:val="00280017"/>
    <w:rsid w:val="00281AF9"/>
    <w:rsid w:val="00281F1B"/>
    <w:rsid w:val="00284A2B"/>
    <w:rsid w:val="00292ED4"/>
    <w:rsid w:val="002A07D9"/>
    <w:rsid w:val="002A23CB"/>
    <w:rsid w:val="002A2FD1"/>
    <w:rsid w:val="002A41D0"/>
    <w:rsid w:val="002A69A3"/>
    <w:rsid w:val="002B48E9"/>
    <w:rsid w:val="002C09A7"/>
    <w:rsid w:val="002C0ABC"/>
    <w:rsid w:val="002C7EFA"/>
    <w:rsid w:val="002D1913"/>
    <w:rsid w:val="002D791F"/>
    <w:rsid w:val="002D7AA3"/>
    <w:rsid w:val="002E27B6"/>
    <w:rsid w:val="002E3FB3"/>
    <w:rsid w:val="002E6914"/>
    <w:rsid w:val="002F061E"/>
    <w:rsid w:val="002F1248"/>
    <w:rsid w:val="002F4336"/>
    <w:rsid w:val="003038DC"/>
    <w:rsid w:val="003047D3"/>
    <w:rsid w:val="00305A16"/>
    <w:rsid w:val="00306A18"/>
    <w:rsid w:val="0030704F"/>
    <w:rsid w:val="00312A0E"/>
    <w:rsid w:val="003143F6"/>
    <w:rsid w:val="00317F84"/>
    <w:rsid w:val="00323003"/>
    <w:rsid w:val="0032331E"/>
    <w:rsid w:val="003236F6"/>
    <w:rsid w:val="0032390F"/>
    <w:rsid w:val="00323F11"/>
    <w:rsid w:val="00326B04"/>
    <w:rsid w:val="00327181"/>
    <w:rsid w:val="00327FBC"/>
    <w:rsid w:val="00330A45"/>
    <w:rsid w:val="00331505"/>
    <w:rsid w:val="00332DBD"/>
    <w:rsid w:val="00341B21"/>
    <w:rsid w:val="00342A3C"/>
    <w:rsid w:val="003443F7"/>
    <w:rsid w:val="00352D82"/>
    <w:rsid w:val="00355891"/>
    <w:rsid w:val="003621FC"/>
    <w:rsid w:val="00370A5E"/>
    <w:rsid w:val="00370C5A"/>
    <w:rsid w:val="00370DB3"/>
    <w:rsid w:val="00380414"/>
    <w:rsid w:val="003804F9"/>
    <w:rsid w:val="00382FAD"/>
    <w:rsid w:val="00384F77"/>
    <w:rsid w:val="0038650A"/>
    <w:rsid w:val="00386F97"/>
    <w:rsid w:val="003A26DD"/>
    <w:rsid w:val="003B168C"/>
    <w:rsid w:val="003B1B88"/>
    <w:rsid w:val="003B5B15"/>
    <w:rsid w:val="003B5FD0"/>
    <w:rsid w:val="003B6441"/>
    <w:rsid w:val="003B7506"/>
    <w:rsid w:val="003B7F7B"/>
    <w:rsid w:val="003C008B"/>
    <w:rsid w:val="003C0F49"/>
    <w:rsid w:val="003C2C4C"/>
    <w:rsid w:val="003C5297"/>
    <w:rsid w:val="003D6935"/>
    <w:rsid w:val="003E0B8A"/>
    <w:rsid w:val="003E0D35"/>
    <w:rsid w:val="003E1822"/>
    <w:rsid w:val="003E4F48"/>
    <w:rsid w:val="003E68DF"/>
    <w:rsid w:val="003E6EFB"/>
    <w:rsid w:val="003E7BCB"/>
    <w:rsid w:val="003F1EBF"/>
    <w:rsid w:val="003F50F7"/>
    <w:rsid w:val="003F6C9A"/>
    <w:rsid w:val="004006E9"/>
    <w:rsid w:val="00402405"/>
    <w:rsid w:val="00403BF8"/>
    <w:rsid w:val="004065CD"/>
    <w:rsid w:val="00411C4D"/>
    <w:rsid w:val="00420D2E"/>
    <w:rsid w:val="00421E41"/>
    <w:rsid w:val="00424AE7"/>
    <w:rsid w:val="00424C8F"/>
    <w:rsid w:val="00427737"/>
    <w:rsid w:val="00430BD9"/>
    <w:rsid w:val="0043125F"/>
    <w:rsid w:val="00432D20"/>
    <w:rsid w:val="0043767A"/>
    <w:rsid w:val="00442A0D"/>
    <w:rsid w:val="00444A88"/>
    <w:rsid w:val="00445E0D"/>
    <w:rsid w:val="00446E83"/>
    <w:rsid w:val="0045049C"/>
    <w:rsid w:val="00451789"/>
    <w:rsid w:val="00451D71"/>
    <w:rsid w:val="00452749"/>
    <w:rsid w:val="00453C7C"/>
    <w:rsid w:val="00460752"/>
    <w:rsid w:val="004636D8"/>
    <w:rsid w:val="00463E63"/>
    <w:rsid w:val="004648A7"/>
    <w:rsid w:val="00465FC1"/>
    <w:rsid w:val="00467755"/>
    <w:rsid w:val="0047138D"/>
    <w:rsid w:val="00474E9A"/>
    <w:rsid w:val="00475B1F"/>
    <w:rsid w:val="00475F55"/>
    <w:rsid w:val="00480C1B"/>
    <w:rsid w:val="004819A4"/>
    <w:rsid w:val="00481D3F"/>
    <w:rsid w:val="00481E33"/>
    <w:rsid w:val="00483FDF"/>
    <w:rsid w:val="00484647"/>
    <w:rsid w:val="00484DA7"/>
    <w:rsid w:val="0048667A"/>
    <w:rsid w:val="00486691"/>
    <w:rsid w:val="00487307"/>
    <w:rsid w:val="00487E3A"/>
    <w:rsid w:val="00490330"/>
    <w:rsid w:val="00491CA2"/>
    <w:rsid w:val="004931C4"/>
    <w:rsid w:val="00493D51"/>
    <w:rsid w:val="00493DCB"/>
    <w:rsid w:val="004A18D4"/>
    <w:rsid w:val="004A2D7A"/>
    <w:rsid w:val="004A32EB"/>
    <w:rsid w:val="004A52D5"/>
    <w:rsid w:val="004A550C"/>
    <w:rsid w:val="004A6777"/>
    <w:rsid w:val="004A6EAF"/>
    <w:rsid w:val="004B47B4"/>
    <w:rsid w:val="004B6C34"/>
    <w:rsid w:val="004C0EA7"/>
    <w:rsid w:val="004C18C8"/>
    <w:rsid w:val="004C2B46"/>
    <w:rsid w:val="004C4708"/>
    <w:rsid w:val="004D1D0F"/>
    <w:rsid w:val="004E0803"/>
    <w:rsid w:val="004E2D03"/>
    <w:rsid w:val="004E30A1"/>
    <w:rsid w:val="004E441E"/>
    <w:rsid w:val="004E557A"/>
    <w:rsid w:val="004E6286"/>
    <w:rsid w:val="004E658E"/>
    <w:rsid w:val="004E731E"/>
    <w:rsid w:val="004F2A09"/>
    <w:rsid w:val="004F2EBB"/>
    <w:rsid w:val="00500F00"/>
    <w:rsid w:val="00503BAC"/>
    <w:rsid w:val="0050509B"/>
    <w:rsid w:val="00510D5A"/>
    <w:rsid w:val="00512A9A"/>
    <w:rsid w:val="00512F58"/>
    <w:rsid w:val="0051354F"/>
    <w:rsid w:val="005154D9"/>
    <w:rsid w:val="00522590"/>
    <w:rsid w:val="00523A7B"/>
    <w:rsid w:val="00523BDA"/>
    <w:rsid w:val="00524044"/>
    <w:rsid w:val="0052767F"/>
    <w:rsid w:val="005346EE"/>
    <w:rsid w:val="0053488A"/>
    <w:rsid w:val="00534ED0"/>
    <w:rsid w:val="0054149A"/>
    <w:rsid w:val="00541530"/>
    <w:rsid w:val="00542281"/>
    <w:rsid w:val="00551CFD"/>
    <w:rsid w:val="00556016"/>
    <w:rsid w:val="00560CDE"/>
    <w:rsid w:val="00563949"/>
    <w:rsid w:val="00563B79"/>
    <w:rsid w:val="005646FB"/>
    <w:rsid w:val="005650D5"/>
    <w:rsid w:val="00570140"/>
    <w:rsid w:val="0057389C"/>
    <w:rsid w:val="00581F5B"/>
    <w:rsid w:val="00583697"/>
    <w:rsid w:val="00584E86"/>
    <w:rsid w:val="00587147"/>
    <w:rsid w:val="005879B9"/>
    <w:rsid w:val="00590328"/>
    <w:rsid w:val="00592190"/>
    <w:rsid w:val="005A17C8"/>
    <w:rsid w:val="005B3E59"/>
    <w:rsid w:val="005B711F"/>
    <w:rsid w:val="005C1977"/>
    <w:rsid w:val="005C2A36"/>
    <w:rsid w:val="005D30F4"/>
    <w:rsid w:val="005E4427"/>
    <w:rsid w:val="005F3793"/>
    <w:rsid w:val="005F3E36"/>
    <w:rsid w:val="005F4C41"/>
    <w:rsid w:val="005F4FB3"/>
    <w:rsid w:val="005F65B3"/>
    <w:rsid w:val="005F7251"/>
    <w:rsid w:val="005F7A6A"/>
    <w:rsid w:val="00600C3E"/>
    <w:rsid w:val="006025EE"/>
    <w:rsid w:val="006027A1"/>
    <w:rsid w:val="00605A23"/>
    <w:rsid w:val="00614AFD"/>
    <w:rsid w:val="0061503C"/>
    <w:rsid w:val="00617487"/>
    <w:rsid w:val="00624FC7"/>
    <w:rsid w:val="0062742D"/>
    <w:rsid w:val="006315E6"/>
    <w:rsid w:val="00635E5D"/>
    <w:rsid w:val="00637747"/>
    <w:rsid w:val="00644C3C"/>
    <w:rsid w:val="006452A4"/>
    <w:rsid w:val="00645ACD"/>
    <w:rsid w:val="006503EC"/>
    <w:rsid w:val="00653E32"/>
    <w:rsid w:val="006544FC"/>
    <w:rsid w:val="00657A84"/>
    <w:rsid w:val="00657EB1"/>
    <w:rsid w:val="00662F12"/>
    <w:rsid w:val="006640AB"/>
    <w:rsid w:val="00666C73"/>
    <w:rsid w:val="006679BF"/>
    <w:rsid w:val="006709BB"/>
    <w:rsid w:val="00674508"/>
    <w:rsid w:val="00686219"/>
    <w:rsid w:val="00686402"/>
    <w:rsid w:val="006865C1"/>
    <w:rsid w:val="00686E40"/>
    <w:rsid w:val="0068778F"/>
    <w:rsid w:val="00687B4C"/>
    <w:rsid w:val="00690EFC"/>
    <w:rsid w:val="006928B1"/>
    <w:rsid w:val="006931EF"/>
    <w:rsid w:val="00697491"/>
    <w:rsid w:val="00697EBF"/>
    <w:rsid w:val="006A1CA9"/>
    <w:rsid w:val="006A4260"/>
    <w:rsid w:val="006A56E2"/>
    <w:rsid w:val="006A5BEE"/>
    <w:rsid w:val="006A726D"/>
    <w:rsid w:val="006B7C60"/>
    <w:rsid w:val="006B7FE7"/>
    <w:rsid w:val="006C243E"/>
    <w:rsid w:val="006C758D"/>
    <w:rsid w:val="006C76A6"/>
    <w:rsid w:val="006D0C8D"/>
    <w:rsid w:val="006D51D8"/>
    <w:rsid w:val="006D6DE5"/>
    <w:rsid w:val="006E07A1"/>
    <w:rsid w:val="006E0BF0"/>
    <w:rsid w:val="006E254C"/>
    <w:rsid w:val="006E4808"/>
    <w:rsid w:val="006F11DF"/>
    <w:rsid w:val="006F2ADB"/>
    <w:rsid w:val="006F32F9"/>
    <w:rsid w:val="006F4665"/>
    <w:rsid w:val="006F5A96"/>
    <w:rsid w:val="006F5DC8"/>
    <w:rsid w:val="007020FC"/>
    <w:rsid w:val="00705E48"/>
    <w:rsid w:val="0070627D"/>
    <w:rsid w:val="00706F70"/>
    <w:rsid w:val="00707A2D"/>
    <w:rsid w:val="00710DE6"/>
    <w:rsid w:val="007171CC"/>
    <w:rsid w:val="00721467"/>
    <w:rsid w:val="00722131"/>
    <w:rsid w:val="00724431"/>
    <w:rsid w:val="007262F0"/>
    <w:rsid w:val="00733079"/>
    <w:rsid w:val="00734707"/>
    <w:rsid w:val="00737CA8"/>
    <w:rsid w:val="00743FA5"/>
    <w:rsid w:val="00744015"/>
    <w:rsid w:val="00746443"/>
    <w:rsid w:val="007465EB"/>
    <w:rsid w:val="0075383F"/>
    <w:rsid w:val="00754A74"/>
    <w:rsid w:val="007569D2"/>
    <w:rsid w:val="00757640"/>
    <w:rsid w:val="00761F16"/>
    <w:rsid w:val="007671C9"/>
    <w:rsid w:val="007708B9"/>
    <w:rsid w:val="007713DC"/>
    <w:rsid w:val="00771A2A"/>
    <w:rsid w:val="00781DDD"/>
    <w:rsid w:val="00783110"/>
    <w:rsid w:val="00783B8B"/>
    <w:rsid w:val="007868F8"/>
    <w:rsid w:val="00787D97"/>
    <w:rsid w:val="00793A16"/>
    <w:rsid w:val="00793DE2"/>
    <w:rsid w:val="00794558"/>
    <w:rsid w:val="00795A92"/>
    <w:rsid w:val="00796388"/>
    <w:rsid w:val="0079706D"/>
    <w:rsid w:val="007977BF"/>
    <w:rsid w:val="007A2BB2"/>
    <w:rsid w:val="007B0E1D"/>
    <w:rsid w:val="007B33B0"/>
    <w:rsid w:val="007B344B"/>
    <w:rsid w:val="007B7701"/>
    <w:rsid w:val="007C3A62"/>
    <w:rsid w:val="007C65DF"/>
    <w:rsid w:val="007C6CBF"/>
    <w:rsid w:val="007D0167"/>
    <w:rsid w:val="007D3212"/>
    <w:rsid w:val="007E7EEB"/>
    <w:rsid w:val="007F3AF6"/>
    <w:rsid w:val="00800F1A"/>
    <w:rsid w:val="00804FA9"/>
    <w:rsid w:val="00811704"/>
    <w:rsid w:val="00813F29"/>
    <w:rsid w:val="00814F3C"/>
    <w:rsid w:val="00815E44"/>
    <w:rsid w:val="00821712"/>
    <w:rsid w:val="00822CD6"/>
    <w:rsid w:val="008231C0"/>
    <w:rsid w:val="008314D0"/>
    <w:rsid w:val="008327E6"/>
    <w:rsid w:val="0083398B"/>
    <w:rsid w:val="008378DA"/>
    <w:rsid w:val="00837BA9"/>
    <w:rsid w:val="00841F6F"/>
    <w:rsid w:val="0084341E"/>
    <w:rsid w:val="00843E71"/>
    <w:rsid w:val="008479C1"/>
    <w:rsid w:val="008506F9"/>
    <w:rsid w:val="00850D1F"/>
    <w:rsid w:val="008532FC"/>
    <w:rsid w:val="008533C3"/>
    <w:rsid w:val="008542A1"/>
    <w:rsid w:val="00854605"/>
    <w:rsid w:val="00854FB1"/>
    <w:rsid w:val="00861437"/>
    <w:rsid w:val="00862570"/>
    <w:rsid w:val="00864B4C"/>
    <w:rsid w:val="0086536D"/>
    <w:rsid w:val="00866287"/>
    <w:rsid w:val="008730E7"/>
    <w:rsid w:val="00876D89"/>
    <w:rsid w:val="00877324"/>
    <w:rsid w:val="00880F5A"/>
    <w:rsid w:val="00885CEE"/>
    <w:rsid w:val="008873F5"/>
    <w:rsid w:val="0089234F"/>
    <w:rsid w:val="008923A9"/>
    <w:rsid w:val="008928CF"/>
    <w:rsid w:val="0089362D"/>
    <w:rsid w:val="00893942"/>
    <w:rsid w:val="008A0F34"/>
    <w:rsid w:val="008A2CCC"/>
    <w:rsid w:val="008B0442"/>
    <w:rsid w:val="008B1F74"/>
    <w:rsid w:val="008B4BE7"/>
    <w:rsid w:val="008B6921"/>
    <w:rsid w:val="008C1C1C"/>
    <w:rsid w:val="008C21C0"/>
    <w:rsid w:val="008D1C7B"/>
    <w:rsid w:val="008E1C3E"/>
    <w:rsid w:val="008E3D75"/>
    <w:rsid w:val="008E7595"/>
    <w:rsid w:val="008F1EC5"/>
    <w:rsid w:val="008F22D0"/>
    <w:rsid w:val="008F61C4"/>
    <w:rsid w:val="008F7D9E"/>
    <w:rsid w:val="00900292"/>
    <w:rsid w:val="0090157B"/>
    <w:rsid w:val="00901A99"/>
    <w:rsid w:val="00902CAA"/>
    <w:rsid w:val="00903740"/>
    <w:rsid w:val="009131B8"/>
    <w:rsid w:val="00914F3F"/>
    <w:rsid w:val="00915B20"/>
    <w:rsid w:val="00917588"/>
    <w:rsid w:val="0092083C"/>
    <w:rsid w:val="009210B7"/>
    <w:rsid w:val="009232F2"/>
    <w:rsid w:val="009336B7"/>
    <w:rsid w:val="0093644F"/>
    <w:rsid w:val="00936F9F"/>
    <w:rsid w:val="009414E5"/>
    <w:rsid w:val="00942971"/>
    <w:rsid w:val="0094673D"/>
    <w:rsid w:val="009473BD"/>
    <w:rsid w:val="00960A6B"/>
    <w:rsid w:val="00961AE3"/>
    <w:rsid w:val="0096538A"/>
    <w:rsid w:val="009750F8"/>
    <w:rsid w:val="009762C4"/>
    <w:rsid w:val="00980EB0"/>
    <w:rsid w:val="00985212"/>
    <w:rsid w:val="00985309"/>
    <w:rsid w:val="00987692"/>
    <w:rsid w:val="00991345"/>
    <w:rsid w:val="009A16B5"/>
    <w:rsid w:val="009A4369"/>
    <w:rsid w:val="009A5A5B"/>
    <w:rsid w:val="009A6AB4"/>
    <w:rsid w:val="009A7226"/>
    <w:rsid w:val="009A7C4A"/>
    <w:rsid w:val="009B15F8"/>
    <w:rsid w:val="009B1CC7"/>
    <w:rsid w:val="009B1E75"/>
    <w:rsid w:val="009B395D"/>
    <w:rsid w:val="009C2477"/>
    <w:rsid w:val="009D0026"/>
    <w:rsid w:val="009D034A"/>
    <w:rsid w:val="009D24AD"/>
    <w:rsid w:val="009D4509"/>
    <w:rsid w:val="009E0793"/>
    <w:rsid w:val="009E2345"/>
    <w:rsid w:val="009E2623"/>
    <w:rsid w:val="009E2A88"/>
    <w:rsid w:val="009E6762"/>
    <w:rsid w:val="009F0FB8"/>
    <w:rsid w:val="009F5C21"/>
    <w:rsid w:val="009F6A7A"/>
    <w:rsid w:val="009F6C73"/>
    <w:rsid w:val="009F7875"/>
    <w:rsid w:val="00A003C0"/>
    <w:rsid w:val="00A02996"/>
    <w:rsid w:val="00A05AA1"/>
    <w:rsid w:val="00A06C87"/>
    <w:rsid w:val="00A1179C"/>
    <w:rsid w:val="00A160F3"/>
    <w:rsid w:val="00A21EC9"/>
    <w:rsid w:val="00A220B6"/>
    <w:rsid w:val="00A2318C"/>
    <w:rsid w:val="00A30C19"/>
    <w:rsid w:val="00A31579"/>
    <w:rsid w:val="00A34D6B"/>
    <w:rsid w:val="00A3691B"/>
    <w:rsid w:val="00A41ADA"/>
    <w:rsid w:val="00A42113"/>
    <w:rsid w:val="00A42A7E"/>
    <w:rsid w:val="00A43DCB"/>
    <w:rsid w:val="00A47595"/>
    <w:rsid w:val="00A535DC"/>
    <w:rsid w:val="00A54430"/>
    <w:rsid w:val="00A55DAD"/>
    <w:rsid w:val="00A57615"/>
    <w:rsid w:val="00A617DB"/>
    <w:rsid w:val="00A62149"/>
    <w:rsid w:val="00A63B55"/>
    <w:rsid w:val="00A67F7E"/>
    <w:rsid w:val="00A7058C"/>
    <w:rsid w:val="00A748C4"/>
    <w:rsid w:val="00A755D0"/>
    <w:rsid w:val="00A763F2"/>
    <w:rsid w:val="00A8073F"/>
    <w:rsid w:val="00A831CB"/>
    <w:rsid w:val="00A84D7B"/>
    <w:rsid w:val="00A8690F"/>
    <w:rsid w:val="00A93F82"/>
    <w:rsid w:val="00A96028"/>
    <w:rsid w:val="00A96817"/>
    <w:rsid w:val="00A97B8A"/>
    <w:rsid w:val="00AA2B7A"/>
    <w:rsid w:val="00AA595A"/>
    <w:rsid w:val="00AA787D"/>
    <w:rsid w:val="00AB0AF6"/>
    <w:rsid w:val="00AB1FE7"/>
    <w:rsid w:val="00AB7216"/>
    <w:rsid w:val="00AC0B8E"/>
    <w:rsid w:val="00AC2960"/>
    <w:rsid w:val="00AC53D6"/>
    <w:rsid w:val="00AC5672"/>
    <w:rsid w:val="00AD0907"/>
    <w:rsid w:val="00AD6ED8"/>
    <w:rsid w:val="00AE13ED"/>
    <w:rsid w:val="00AE3044"/>
    <w:rsid w:val="00AE31C8"/>
    <w:rsid w:val="00AE6659"/>
    <w:rsid w:val="00AE7159"/>
    <w:rsid w:val="00AF01A9"/>
    <w:rsid w:val="00B03CAF"/>
    <w:rsid w:val="00B05A43"/>
    <w:rsid w:val="00B05AF1"/>
    <w:rsid w:val="00B060C9"/>
    <w:rsid w:val="00B10B0D"/>
    <w:rsid w:val="00B12E0B"/>
    <w:rsid w:val="00B170EB"/>
    <w:rsid w:val="00B203A1"/>
    <w:rsid w:val="00B23648"/>
    <w:rsid w:val="00B30505"/>
    <w:rsid w:val="00B30DAF"/>
    <w:rsid w:val="00B316EF"/>
    <w:rsid w:val="00B31D3C"/>
    <w:rsid w:val="00B325F0"/>
    <w:rsid w:val="00B3333D"/>
    <w:rsid w:val="00B34989"/>
    <w:rsid w:val="00B34F70"/>
    <w:rsid w:val="00B41882"/>
    <w:rsid w:val="00B4445C"/>
    <w:rsid w:val="00B5364A"/>
    <w:rsid w:val="00B547E7"/>
    <w:rsid w:val="00B572EB"/>
    <w:rsid w:val="00B613E9"/>
    <w:rsid w:val="00B61C15"/>
    <w:rsid w:val="00B62670"/>
    <w:rsid w:val="00B64BB0"/>
    <w:rsid w:val="00B70121"/>
    <w:rsid w:val="00B7034C"/>
    <w:rsid w:val="00B75157"/>
    <w:rsid w:val="00B77266"/>
    <w:rsid w:val="00B80BC8"/>
    <w:rsid w:val="00B8171F"/>
    <w:rsid w:val="00B834AB"/>
    <w:rsid w:val="00B83941"/>
    <w:rsid w:val="00B861B3"/>
    <w:rsid w:val="00BA1FAA"/>
    <w:rsid w:val="00BB0158"/>
    <w:rsid w:val="00BB4D16"/>
    <w:rsid w:val="00BB7603"/>
    <w:rsid w:val="00BB77F0"/>
    <w:rsid w:val="00BC1D59"/>
    <w:rsid w:val="00BC26E9"/>
    <w:rsid w:val="00BC29AF"/>
    <w:rsid w:val="00BC4D3E"/>
    <w:rsid w:val="00BC4D69"/>
    <w:rsid w:val="00BC66C8"/>
    <w:rsid w:val="00BD37AD"/>
    <w:rsid w:val="00BD3FF4"/>
    <w:rsid w:val="00BD4E25"/>
    <w:rsid w:val="00BE739E"/>
    <w:rsid w:val="00BF1520"/>
    <w:rsid w:val="00BF3AC7"/>
    <w:rsid w:val="00BF6B1C"/>
    <w:rsid w:val="00C006BA"/>
    <w:rsid w:val="00C0336C"/>
    <w:rsid w:val="00C04385"/>
    <w:rsid w:val="00C10126"/>
    <w:rsid w:val="00C10F3C"/>
    <w:rsid w:val="00C2071E"/>
    <w:rsid w:val="00C23306"/>
    <w:rsid w:val="00C26D5F"/>
    <w:rsid w:val="00C27463"/>
    <w:rsid w:val="00C35E00"/>
    <w:rsid w:val="00C4091E"/>
    <w:rsid w:val="00C42C39"/>
    <w:rsid w:val="00C42E7C"/>
    <w:rsid w:val="00C4327A"/>
    <w:rsid w:val="00C503AD"/>
    <w:rsid w:val="00C50C0C"/>
    <w:rsid w:val="00C52667"/>
    <w:rsid w:val="00C5269A"/>
    <w:rsid w:val="00C52A54"/>
    <w:rsid w:val="00C532FA"/>
    <w:rsid w:val="00C53D31"/>
    <w:rsid w:val="00C5473A"/>
    <w:rsid w:val="00C67C93"/>
    <w:rsid w:val="00C7787D"/>
    <w:rsid w:val="00C80E26"/>
    <w:rsid w:val="00C81398"/>
    <w:rsid w:val="00C81F49"/>
    <w:rsid w:val="00C8400A"/>
    <w:rsid w:val="00C85F46"/>
    <w:rsid w:val="00C90B8B"/>
    <w:rsid w:val="00C9255B"/>
    <w:rsid w:val="00C93E18"/>
    <w:rsid w:val="00C94910"/>
    <w:rsid w:val="00CA0C93"/>
    <w:rsid w:val="00CA2F90"/>
    <w:rsid w:val="00CC13C5"/>
    <w:rsid w:val="00CC1787"/>
    <w:rsid w:val="00CD056B"/>
    <w:rsid w:val="00CD1F3E"/>
    <w:rsid w:val="00CD4175"/>
    <w:rsid w:val="00CD4B5A"/>
    <w:rsid w:val="00CD4E16"/>
    <w:rsid w:val="00CD57BB"/>
    <w:rsid w:val="00CE38B0"/>
    <w:rsid w:val="00CE5FAB"/>
    <w:rsid w:val="00CF1C9E"/>
    <w:rsid w:val="00CF577A"/>
    <w:rsid w:val="00D02556"/>
    <w:rsid w:val="00D037BA"/>
    <w:rsid w:val="00D03CAC"/>
    <w:rsid w:val="00D04E3A"/>
    <w:rsid w:val="00D05C5A"/>
    <w:rsid w:val="00D06463"/>
    <w:rsid w:val="00D1031A"/>
    <w:rsid w:val="00D107A0"/>
    <w:rsid w:val="00D11CA5"/>
    <w:rsid w:val="00D13C08"/>
    <w:rsid w:val="00D20DCB"/>
    <w:rsid w:val="00D21672"/>
    <w:rsid w:val="00D24BA6"/>
    <w:rsid w:val="00D30E25"/>
    <w:rsid w:val="00D317CB"/>
    <w:rsid w:val="00D35116"/>
    <w:rsid w:val="00D351AE"/>
    <w:rsid w:val="00D35CA9"/>
    <w:rsid w:val="00D40C07"/>
    <w:rsid w:val="00D40D2F"/>
    <w:rsid w:val="00D45D5E"/>
    <w:rsid w:val="00D462D0"/>
    <w:rsid w:val="00D47510"/>
    <w:rsid w:val="00D50C89"/>
    <w:rsid w:val="00D54358"/>
    <w:rsid w:val="00D546A5"/>
    <w:rsid w:val="00D553AD"/>
    <w:rsid w:val="00D55A10"/>
    <w:rsid w:val="00D57B8F"/>
    <w:rsid w:val="00D70F04"/>
    <w:rsid w:val="00D71489"/>
    <w:rsid w:val="00D7322B"/>
    <w:rsid w:val="00D73C27"/>
    <w:rsid w:val="00D740EC"/>
    <w:rsid w:val="00D761C8"/>
    <w:rsid w:val="00D81348"/>
    <w:rsid w:val="00D8254F"/>
    <w:rsid w:val="00D82EE1"/>
    <w:rsid w:val="00D85A05"/>
    <w:rsid w:val="00D860BF"/>
    <w:rsid w:val="00D90681"/>
    <w:rsid w:val="00D91885"/>
    <w:rsid w:val="00D93ED6"/>
    <w:rsid w:val="00DA1DED"/>
    <w:rsid w:val="00DA7EF6"/>
    <w:rsid w:val="00DB33BE"/>
    <w:rsid w:val="00DB39E7"/>
    <w:rsid w:val="00DB4CD3"/>
    <w:rsid w:val="00DC00B2"/>
    <w:rsid w:val="00DC177A"/>
    <w:rsid w:val="00DC1D60"/>
    <w:rsid w:val="00DC25DF"/>
    <w:rsid w:val="00DC4588"/>
    <w:rsid w:val="00DD1105"/>
    <w:rsid w:val="00DD1B04"/>
    <w:rsid w:val="00DD49DC"/>
    <w:rsid w:val="00DD56F7"/>
    <w:rsid w:val="00DE3AD0"/>
    <w:rsid w:val="00DE3CFF"/>
    <w:rsid w:val="00DE450A"/>
    <w:rsid w:val="00DE59D7"/>
    <w:rsid w:val="00DF08ED"/>
    <w:rsid w:val="00DF71CA"/>
    <w:rsid w:val="00E01B1C"/>
    <w:rsid w:val="00E02081"/>
    <w:rsid w:val="00E03767"/>
    <w:rsid w:val="00E07B4D"/>
    <w:rsid w:val="00E10C78"/>
    <w:rsid w:val="00E15CB7"/>
    <w:rsid w:val="00E17B44"/>
    <w:rsid w:val="00E21005"/>
    <w:rsid w:val="00E22093"/>
    <w:rsid w:val="00E242C4"/>
    <w:rsid w:val="00E2488C"/>
    <w:rsid w:val="00E26C94"/>
    <w:rsid w:val="00E27243"/>
    <w:rsid w:val="00E31D9F"/>
    <w:rsid w:val="00E32F0C"/>
    <w:rsid w:val="00E47765"/>
    <w:rsid w:val="00E47E2C"/>
    <w:rsid w:val="00E51ADB"/>
    <w:rsid w:val="00E52EFB"/>
    <w:rsid w:val="00E54260"/>
    <w:rsid w:val="00E60C30"/>
    <w:rsid w:val="00E62471"/>
    <w:rsid w:val="00E6664A"/>
    <w:rsid w:val="00E72913"/>
    <w:rsid w:val="00E73370"/>
    <w:rsid w:val="00E75339"/>
    <w:rsid w:val="00E75998"/>
    <w:rsid w:val="00E766A4"/>
    <w:rsid w:val="00E81A91"/>
    <w:rsid w:val="00E82CD3"/>
    <w:rsid w:val="00E82FDE"/>
    <w:rsid w:val="00E93A15"/>
    <w:rsid w:val="00E978E6"/>
    <w:rsid w:val="00EA045C"/>
    <w:rsid w:val="00EA7ACE"/>
    <w:rsid w:val="00EB0802"/>
    <w:rsid w:val="00EB2776"/>
    <w:rsid w:val="00EB3432"/>
    <w:rsid w:val="00EB40B5"/>
    <w:rsid w:val="00EB4D67"/>
    <w:rsid w:val="00EB6913"/>
    <w:rsid w:val="00EB6CED"/>
    <w:rsid w:val="00EB7DCD"/>
    <w:rsid w:val="00EC3A02"/>
    <w:rsid w:val="00EC55FE"/>
    <w:rsid w:val="00EC6AAD"/>
    <w:rsid w:val="00EC6C19"/>
    <w:rsid w:val="00EC7482"/>
    <w:rsid w:val="00ED38CB"/>
    <w:rsid w:val="00ED54F4"/>
    <w:rsid w:val="00ED7F31"/>
    <w:rsid w:val="00EE07BB"/>
    <w:rsid w:val="00EE0CB5"/>
    <w:rsid w:val="00EE3D81"/>
    <w:rsid w:val="00EE3FF3"/>
    <w:rsid w:val="00EE4D96"/>
    <w:rsid w:val="00EF7D65"/>
    <w:rsid w:val="00F07EFF"/>
    <w:rsid w:val="00F176BE"/>
    <w:rsid w:val="00F20BA7"/>
    <w:rsid w:val="00F234DE"/>
    <w:rsid w:val="00F24EC0"/>
    <w:rsid w:val="00F30D0B"/>
    <w:rsid w:val="00F31EF4"/>
    <w:rsid w:val="00F31F53"/>
    <w:rsid w:val="00F36D14"/>
    <w:rsid w:val="00F45D0E"/>
    <w:rsid w:val="00F46181"/>
    <w:rsid w:val="00F46A3A"/>
    <w:rsid w:val="00F53D6E"/>
    <w:rsid w:val="00F55738"/>
    <w:rsid w:val="00F55B2D"/>
    <w:rsid w:val="00F6134C"/>
    <w:rsid w:val="00F6658D"/>
    <w:rsid w:val="00F670A2"/>
    <w:rsid w:val="00F677B9"/>
    <w:rsid w:val="00F82182"/>
    <w:rsid w:val="00F835B3"/>
    <w:rsid w:val="00F85127"/>
    <w:rsid w:val="00F85C33"/>
    <w:rsid w:val="00F873F5"/>
    <w:rsid w:val="00F90352"/>
    <w:rsid w:val="00F91E94"/>
    <w:rsid w:val="00F94818"/>
    <w:rsid w:val="00FA2F96"/>
    <w:rsid w:val="00FB5C45"/>
    <w:rsid w:val="00FC064D"/>
    <w:rsid w:val="00FC191F"/>
    <w:rsid w:val="00FC28D2"/>
    <w:rsid w:val="00FC5467"/>
    <w:rsid w:val="00FD01BA"/>
    <w:rsid w:val="00FD6C24"/>
    <w:rsid w:val="00FD779B"/>
    <w:rsid w:val="00FE6351"/>
    <w:rsid w:val="00FE69B5"/>
    <w:rsid w:val="00FE6FFB"/>
    <w:rsid w:val="00FF0363"/>
    <w:rsid w:val="00FF0793"/>
    <w:rsid w:val="00FF19EE"/>
    <w:rsid w:val="00FF24B8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A57CC-1A90-4647-AA75-99B0EA74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EB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4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7465EB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7465EB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7465EB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7465EB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7465EB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7465EB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7465EB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7465EB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7465EB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7465EB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65EB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EB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74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B"/>
  </w:style>
  <w:style w:type="paragraph" w:styleId="Footer">
    <w:name w:val="footer"/>
    <w:basedOn w:val="Normal"/>
    <w:link w:val="FooterChar"/>
    <w:uiPriority w:val="99"/>
    <w:unhideWhenUsed/>
    <w:rsid w:val="007465EB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65EB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77324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00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C1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04F"/>
    <w:rPr>
      <w:color w:val="1FB1E6" w:themeColor="hyperlink"/>
      <w:u w:val="single"/>
    </w:rPr>
  </w:style>
  <w:style w:type="character" w:customStyle="1" w:styleId="apple-converted-space">
    <w:name w:val="apple-converted-space"/>
    <w:basedOn w:val="DefaultParagraphFont"/>
    <w:rsid w:val="008730E7"/>
  </w:style>
  <w:style w:type="character" w:styleId="Strong">
    <w:name w:val="Strong"/>
    <w:basedOn w:val="DefaultParagraphFont"/>
    <w:uiPriority w:val="22"/>
    <w:qFormat/>
    <w:rsid w:val="008730E7"/>
    <w:rPr>
      <w:b/>
      <w:bCs/>
    </w:rPr>
  </w:style>
  <w:style w:type="paragraph" w:customStyle="1" w:styleId="Default">
    <w:name w:val="Default"/>
    <w:rsid w:val="00427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m_000\Downloads\TS102919312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TS102919312.dotx</Template>
  <TotalTime>189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Links>
    <vt:vector size="12" baseType="variant">
      <vt:variant>
        <vt:i4>5373955</vt:i4>
      </vt:variant>
      <vt:variant>
        <vt:i4>6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  <vt:variant>
        <vt:i4>5373955</vt:i4>
      </vt:variant>
      <vt:variant>
        <vt:i4>0</vt:i4>
      </vt:variant>
      <vt:variant>
        <vt:i4>0</vt:i4>
      </vt:variant>
      <vt:variant>
        <vt:i4>5</vt:i4>
      </vt:variant>
      <vt:variant>
        <vt:lpwstr>http://www.skillpeed.com/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SkillSpeed</dc:creator>
  <cp:lastModifiedBy>Roopal Godha</cp:lastModifiedBy>
  <cp:revision>7</cp:revision>
  <cp:lastPrinted>2015-01-28T09:40:00Z</cp:lastPrinted>
  <dcterms:created xsi:type="dcterms:W3CDTF">2016-08-04T07:28:00Z</dcterms:created>
  <dcterms:modified xsi:type="dcterms:W3CDTF">2017-05-28T11:43:00Z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